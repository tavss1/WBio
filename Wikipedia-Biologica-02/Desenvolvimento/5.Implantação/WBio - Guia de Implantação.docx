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30E2" w:rsidRPr="00A20D4F" w:rsidRDefault="006B06B4" w:rsidP="006B06B4">
      <w:pPr>
        <w:jc w:val="center"/>
      </w:pPr>
      <w:bookmarkStart w:id="0" w:name="_GoBack"/>
      <w:bookmarkEnd w:id="0"/>
      <w:r>
        <w:rPr>
          <w:noProof/>
          <w:lang w:val="pt-PT" w:eastAsia="pt-PT"/>
        </w:rPr>
        <w:drawing>
          <wp:inline distT="0" distB="0" distL="0" distR="0" wp14:anchorId="3CB41435" wp14:editId="63781024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Default="00F930E2" w:rsidP="00F930E2"/>
    <w:p w:rsidR="00F930E2" w:rsidRDefault="00F930E2" w:rsidP="00F930E2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>[A figura a cima s</w:t>
      </w:r>
      <w:r w:rsidR="006B06B4">
        <w:rPr>
          <w:i/>
          <w:color w:val="0000FF"/>
        </w:rPr>
        <w:t>erve de modelo para templates</w:t>
      </w:r>
      <w:r>
        <w:rPr>
          <w:i/>
          <w:color w:val="0000FF"/>
        </w:rPr>
        <w:t>. Para clientes, alterar com a marca do cliente]</w:t>
      </w:r>
    </w:p>
    <w:p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523047" wp14:editId="62130768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8A099F72F6824D37B32232477137F70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930E2" w:rsidRPr="0037364C" w:rsidRDefault="00B755C7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Guia de Implantação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2304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8A099F72F6824D37B32232477137F701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930E2" w:rsidRPr="0037364C" w:rsidRDefault="00B755C7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Guia de Implantação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0051D" wp14:editId="74A0E553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930E2" w:rsidRPr="0037364C" w:rsidRDefault="00F930E2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992A27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:rsidR="00F930E2" w:rsidRPr="0037364C" w:rsidRDefault="00F930E2" w:rsidP="00F930E2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F930E2" w:rsidRPr="0037364C" w:rsidRDefault="00F930E2" w:rsidP="00F930E2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0051D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F930E2" w:rsidRPr="0037364C" w:rsidRDefault="00F930E2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992A27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:rsidR="00F930E2" w:rsidRPr="0037364C" w:rsidRDefault="00F930E2" w:rsidP="00F930E2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:rsidR="00F930E2" w:rsidRPr="0037364C" w:rsidRDefault="00F930E2" w:rsidP="00F930E2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>
      <w:r>
        <w:tab/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Default="00F930E2" w:rsidP="00F930E2">
      <w:pPr>
        <w:tabs>
          <w:tab w:val="left" w:pos="3700"/>
        </w:tabs>
      </w:pPr>
      <w:r>
        <w:tab/>
      </w:r>
    </w:p>
    <w:p w:rsidR="00F930E2" w:rsidRPr="00264EFB" w:rsidRDefault="00F930E2" w:rsidP="00F930E2">
      <w:pPr>
        <w:tabs>
          <w:tab w:val="left" w:pos="3700"/>
        </w:tabs>
        <w:sectPr w:rsidR="00F930E2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A9F68" wp14:editId="7012352A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F930E2" w:rsidRPr="00264EFB" w:rsidRDefault="006B06B4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&lt;</w:t>
                                </w:r>
                                <w:proofErr w:type="spellStart"/>
                                <w:r w:rsidR="00992A27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WBio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&gt; - &lt;</w:t>
                                </w:r>
                                <w:r w:rsidR="00992A27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Wikipédia Biológica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:rsidR="00F930E2" w:rsidRDefault="00F930E2" w:rsidP="00F930E2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A9F68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F930E2" w:rsidRPr="00264EFB" w:rsidRDefault="006B06B4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&lt;</w:t>
                          </w:r>
                          <w:proofErr w:type="spellStart"/>
                          <w:r w:rsidR="00992A27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WBio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&gt; - &lt;</w:t>
                          </w:r>
                          <w:r w:rsidR="00992A27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Wikipédia Biológica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&gt;</w:t>
                          </w:r>
                        </w:p>
                      </w:sdtContent>
                    </w:sdt>
                    <w:p w:rsidR="00F930E2" w:rsidRDefault="00F930E2" w:rsidP="00F930E2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F930E2" w:rsidTr="007D4438">
        <w:trPr>
          <w:trHeight w:val="284"/>
        </w:trPr>
        <w:tc>
          <w:tcPr>
            <w:tcW w:w="155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Pr="00AB66FD" w:rsidRDefault="00F930E2" w:rsidP="007D4438">
            <w:pPr>
              <w:pStyle w:val="Instruo"/>
            </w:pPr>
            <w:r w:rsidRPr="00AB66FD">
              <w:t>[</w:t>
            </w:r>
            <w:r w:rsidR="00992A27">
              <w:t>03/12/2024</w:t>
            </w:r>
            <w:r w:rsidRPr="00AB66FD">
              <w:t>]</w:t>
            </w:r>
          </w:p>
          <w:p w:rsidR="00F930E2" w:rsidRPr="00AB66FD" w:rsidRDefault="00F930E2" w:rsidP="007D4438">
            <w:pPr>
              <w:pStyle w:val="Instruo"/>
            </w:pPr>
          </w:p>
        </w:tc>
        <w:tc>
          <w:tcPr>
            <w:tcW w:w="1080" w:type="dxa"/>
          </w:tcPr>
          <w:p w:rsidR="00F930E2" w:rsidRPr="00AB66FD" w:rsidRDefault="00992A27" w:rsidP="007D4438">
            <w:pPr>
              <w:pStyle w:val="Instruo"/>
            </w:pPr>
            <w:r>
              <w:t>[1.0]</w:t>
            </w:r>
          </w:p>
        </w:tc>
        <w:tc>
          <w:tcPr>
            <w:tcW w:w="4680" w:type="dxa"/>
          </w:tcPr>
          <w:p w:rsidR="00F930E2" w:rsidRPr="00AB66FD" w:rsidRDefault="00992A27" w:rsidP="007D4438">
            <w:pPr>
              <w:pStyle w:val="Instruo"/>
            </w:pPr>
            <w:r>
              <w:t>Criação do guia de implantação</w:t>
            </w:r>
          </w:p>
        </w:tc>
        <w:tc>
          <w:tcPr>
            <w:tcW w:w="2410" w:type="dxa"/>
          </w:tcPr>
          <w:p w:rsidR="00F930E2" w:rsidRPr="00AB66FD" w:rsidRDefault="00992A27" w:rsidP="007D4438">
            <w:pPr>
              <w:pStyle w:val="Instruo"/>
            </w:pPr>
            <w:r>
              <w:t>[Bruno Tavares da Cunha]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:rsidR="00F930E2" w:rsidRDefault="00F930E2" w:rsidP="007D4438">
            <w:pPr>
              <w:jc w:val="left"/>
            </w:pP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:rsidR="00F930E2" w:rsidRDefault="00F930E2" w:rsidP="007D4438">
            <w:pPr>
              <w:jc w:val="left"/>
            </w:pPr>
          </w:p>
        </w:tc>
      </w:tr>
    </w:tbl>
    <w:p w:rsidR="00D77DA4" w:rsidRDefault="00D77DA4"/>
    <w:p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:rsidR="00752313" w:rsidRDefault="00D77D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7620792" w:history="1">
        <w:r w:rsidR="00752313" w:rsidRPr="00AB56AE">
          <w:rPr>
            <w:rStyle w:val="Hyperlink"/>
          </w:rPr>
          <w:t>1. Introdução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_Toc487620792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992A27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AA4F0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3" w:history="1">
        <w:r w:rsidR="00752313" w:rsidRPr="00AB56AE">
          <w:rPr>
            <w:rStyle w:val="Hyperlink"/>
          </w:rPr>
          <w:t>1.1. Referências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_Toc487620793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992A27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AA4F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4" w:history="1">
        <w:r w:rsidR="00752313" w:rsidRPr="00AB56AE">
          <w:rPr>
            <w:rStyle w:val="Hyperlink"/>
          </w:rPr>
          <w:t>2. Planejamento de Implantação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_Toc487620794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992A27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AA4F0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5" w:history="1">
        <w:r w:rsidR="00752313" w:rsidRPr="00AB56AE">
          <w:rPr>
            <w:rStyle w:val="Hyperlink"/>
            <w:lang w:val="pt-PT"/>
          </w:rPr>
          <w:t>2.1. Responsabilidades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_Toc487620795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992A27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AA4F0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6" w:history="1">
        <w:r w:rsidR="00752313" w:rsidRPr="00AB56AE">
          <w:rPr>
            <w:rStyle w:val="Hyperlink"/>
            <w:lang w:val="pt-PT"/>
          </w:rPr>
          <w:t>2.2. Cronograma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_Toc487620796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992A27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AA4F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7" w:history="1">
        <w:r w:rsidR="00752313" w:rsidRPr="00AB56AE">
          <w:rPr>
            <w:rStyle w:val="Hyperlink"/>
          </w:rPr>
          <w:t>3. Recursos NECESSÁRIOS PARA IMPLANTAR O PRODUTO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_Toc487620797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992A27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AA4F0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8" w:history="1">
        <w:r w:rsidR="00752313" w:rsidRPr="00AB56AE">
          <w:rPr>
            <w:rStyle w:val="Hyperlink"/>
            <w:lang w:val="pt-PT"/>
          </w:rPr>
          <w:t>3.1. Ambiente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_Toc487620798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992A27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AA4F0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9" w:history="1">
        <w:r w:rsidR="00752313" w:rsidRPr="00AB56AE">
          <w:rPr>
            <w:rStyle w:val="Hyperlink"/>
            <w:lang w:val="pt-PT"/>
          </w:rPr>
          <w:t>3.2. Hardware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_Toc487620799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992A27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AA4F0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0" w:history="1">
        <w:r w:rsidR="00752313" w:rsidRPr="00AB56AE">
          <w:rPr>
            <w:rStyle w:val="Hyperlink"/>
            <w:lang w:val="pt-PT"/>
          </w:rPr>
          <w:t>3.3. Software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_Toc487620800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992A27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AA4F0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1" w:history="1">
        <w:r w:rsidR="00752313" w:rsidRPr="00AB56AE">
          <w:rPr>
            <w:rStyle w:val="Hyperlink"/>
            <w:lang w:val="pt-PT"/>
          </w:rPr>
          <w:t>3.4. Pessoas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_Toc487620801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992A27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AA4F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2" w:history="1">
        <w:r w:rsidR="00752313" w:rsidRPr="00AB56AE">
          <w:rPr>
            <w:rStyle w:val="Hyperlink"/>
          </w:rPr>
          <w:t>4. ROTEIRO DE implantação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_Toc487620802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992A27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752313" w:rsidRDefault="00AA4F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3" w:history="1">
        <w:r w:rsidR="00752313" w:rsidRPr="00AB56AE">
          <w:rPr>
            <w:rStyle w:val="Hyperlink"/>
          </w:rPr>
          <w:t>5. Treinamento e suporte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_Toc487620803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992A27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:rsidR="00D77DA4" w:rsidRDefault="00D77DA4">
      <w:r>
        <w:fldChar w:fldCharType="end"/>
      </w:r>
    </w:p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1" w:name="_Toc104341857"/>
      <w:bookmarkStart w:id="2" w:name="_Toc487620792"/>
      <w:r>
        <w:lastRenderedPageBreak/>
        <w:t>Introdução</w:t>
      </w:r>
      <w:bookmarkEnd w:id="1"/>
      <w:bookmarkEnd w:id="2"/>
    </w:p>
    <w:p w:rsidR="00D77DA4" w:rsidRPr="00992A27" w:rsidRDefault="00992A27">
      <w:pPr>
        <w:pStyle w:val="Instruo"/>
        <w:rPr>
          <w:i w:val="0"/>
          <w:color w:val="auto"/>
        </w:rPr>
      </w:pPr>
      <w:r w:rsidRPr="00992A27">
        <w:rPr>
          <w:i w:val="0"/>
          <w:color w:val="auto"/>
        </w:rPr>
        <w:t xml:space="preserve">Neste documento </w:t>
      </w:r>
      <w:r>
        <w:rPr>
          <w:i w:val="0"/>
          <w:color w:val="auto"/>
        </w:rPr>
        <w:t>será descrito todos os passos necessários para implantar esse sistema baseado no cenário de entrega para o usuário final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</w:pPr>
      <w:bookmarkStart w:id="3" w:name="_Toc104341861"/>
      <w:bookmarkStart w:id="4" w:name="_Toc487620793"/>
      <w:r>
        <w:t>Referências</w:t>
      </w:r>
      <w:bookmarkEnd w:id="3"/>
      <w:bookmarkEnd w:id="4"/>
    </w:p>
    <w:p w:rsidR="00D77DA4" w:rsidRDefault="00992A27" w:rsidP="00713DED">
      <w:pPr>
        <w:pStyle w:val="Instruo"/>
        <w:numPr>
          <w:ilvl w:val="0"/>
          <w:numId w:val="10"/>
        </w:numPr>
        <w:rPr>
          <w:i w:val="0"/>
          <w:color w:val="auto"/>
        </w:rPr>
      </w:pPr>
      <w:r>
        <w:rPr>
          <w:i w:val="0"/>
          <w:color w:val="auto"/>
        </w:rPr>
        <w:t>Implementação do projeto:</w:t>
      </w:r>
    </w:p>
    <w:p w:rsidR="00992A27" w:rsidRDefault="00992A27" w:rsidP="00992A27">
      <w:r>
        <w:t>Desenvolvimento/</w:t>
      </w:r>
      <w:proofErr w:type="gramStart"/>
      <w:r>
        <w:t>3.Implementação</w:t>
      </w:r>
      <w:proofErr w:type="gramEnd"/>
      <w:r>
        <w:t>/</w:t>
      </w:r>
      <w:proofErr w:type="spellStart"/>
      <w:r>
        <w:t>wbio</w:t>
      </w:r>
      <w:proofErr w:type="spellEnd"/>
    </w:p>
    <w:p w:rsidR="00992A27" w:rsidRDefault="00992A27" w:rsidP="00992A27">
      <w:r>
        <w:t>Desenvolvimento/</w:t>
      </w:r>
      <w:proofErr w:type="gramStart"/>
      <w:r>
        <w:t>3.Implementação</w:t>
      </w:r>
      <w:proofErr w:type="gramEnd"/>
      <w:r>
        <w:t>/</w:t>
      </w:r>
      <w:proofErr w:type="spellStart"/>
      <w:r>
        <w:t>ifsp</w:t>
      </w:r>
      <w:proofErr w:type="spellEnd"/>
    </w:p>
    <w:p w:rsidR="00713DED" w:rsidRDefault="00713DED" w:rsidP="00992A27"/>
    <w:p w:rsidR="00713DED" w:rsidRDefault="00713DED" w:rsidP="00713DED">
      <w:pPr>
        <w:pStyle w:val="PargrafodaLista"/>
        <w:numPr>
          <w:ilvl w:val="0"/>
          <w:numId w:val="10"/>
        </w:numPr>
      </w:pPr>
      <w:r>
        <w:t>Manual do Usuário:</w:t>
      </w:r>
    </w:p>
    <w:p w:rsidR="00713DED" w:rsidRDefault="00713DED" w:rsidP="00713DED">
      <w:r>
        <w:t>Desenvolvimento/</w:t>
      </w:r>
      <w:proofErr w:type="gramStart"/>
      <w:r>
        <w:t>5.Implantação</w:t>
      </w:r>
      <w:proofErr w:type="gramEnd"/>
      <w:r w:rsidR="003E6B50">
        <w:t>/Manual do usuário.dotx</w:t>
      </w:r>
    </w:p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5" w:name="_Toc487620794"/>
      <w:r>
        <w:t>Planejamento de Implantação</w:t>
      </w:r>
      <w:bookmarkEnd w:id="5"/>
    </w:p>
    <w:p w:rsidR="00D77DA4" w:rsidRPr="00992A27" w:rsidRDefault="00992A27" w:rsidP="00713DED">
      <w:pPr>
        <w:pStyle w:val="Instruo"/>
        <w:jc w:val="both"/>
        <w:rPr>
          <w:i w:val="0"/>
          <w:color w:val="auto"/>
        </w:rPr>
      </w:pPr>
      <w:r w:rsidRPr="00992A27">
        <w:rPr>
          <w:i w:val="0"/>
          <w:color w:val="auto"/>
        </w:rPr>
        <w:t>Para a implantação do projeto</w:t>
      </w:r>
      <w:r>
        <w:rPr>
          <w:i w:val="0"/>
          <w:color w:val="auto"/>
        </w:rPr>
        <w:t xml:space="preserve"> em um ambiente de desenvolvimento</w:t>
      </w:r>
      <w:r w:rsidRPr="00992A27">
        <w:rPr>
          <w:i w:val="0"/>
          <w:color w:val="auto"/>
        </w:rPr>
        <w:t xml:space="preserve">, </w:t>
      </w:r>
      <w:r>
        <w:rPr>
          <w:i w:val="0"/>
          <w:color w:val="auto"/>
        </w:rPr>
        <w:t xml:space="preserve">é necessário a instalação das extensões de Java e JDK, angular, </w:t>
      </w:r>
      <w:proofErr w:type="spellStart"/>
      <w:r w:rsidR="00713DED">
        <w:rPr>
          <w:i w:val="0"/>
          <w:color w:val="auto"/>
        </w:rPr>
        <w:t>mysql</w:t>
      </w:r>
      <w:proofErr w:type="spellEnd"/>
      <w:r w:rsidR="00713DED">
        <w:rPr>
          <w:i w:val="0"/>
          <w:color w:val="auto"/>
        </w:rPr>
        <w:t>, para que as funcionalidades do sistema funcionem conforme planejado pelo time de desenvolvimento.</w:t>
      </w:r>
      <w:r>
        <w:rPr>
          <w:i w:val="0"/>
          <w:color w:val="auto"/>
        </w:rPr>
        <w:t xml:space="preserve"> 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6" w:name="_Toc487620795"/>
      <w:r>
        <w:rPr>
          <w:lang w:val="pt-PT"/>
        </w:rPr>
        <w:t>Responsabilidades</w:t>
      </w:r>
      <w:bookmarkEnd w:id="6"/>
    </w:p>
    <w:p w:rsidR="00713DED" w:rsidRDefault="00713DED" w:rsidP="00713DED">
      <w:r>
        <w:t>É de responsabilidade da equipe de desenvolvimento utilizar um ambiente de implantação adequado para a execução do projeto. Caso contrário é possível que as funções que o projeto realiza podem não funcionar corretamente. Também é de responsabilidade da equipe de desenvolvimento executar o passo a passo correto para implantação, para que tudo ocorre conforme o planejado e o projeto possa ser executado com sucesso.</w:t>
      </w:r>
    </w:p>
    <w:p w:rsidR="00713DED" w:rsidRPr="00657A74" w:rsidRDefault="00713DED" w:rsidP="00713DED">
      <w:r>
        <w:t xml:space="preserve">Pela parte do usuário, é responsabilidade verificar e ler o Manual do Usuário para conseguir acessar as funcionalidades do sistema de forma eficiente. Pode ser encontrado </w:t>
      </w:r>
      <w:r w:rsidR="003E6B50">
        <w:t xml:space="preserve">por meio do caminho disposto em referências 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7" w:name="_Toc487620796"/>
      <w:r>
        <w:rPr>
          <w:lang w:val="pt-PT"/>
        </w:rPr>
        <w:t>Cronograma</w:t>
      </w:r>
      <w:bookmarkEnd w:id="7"/>
    </w:p>
    <w:p w:rsidR="00D77DA4" w:rsidRPr="003E6B50" w:rsidRDefault="003E6B50" w:rsidP="003E6B50">
      <w:pPr>
        <w:pStyle w:val="Instruo"/>
        <w:numPr>
          <w:ilvl w:val="0"/>
          <w:numId w:val="10"/>
        </w:numPr>
        <w:rPr>
          <w:i w:val="0"/>
          <w:color w:val="auto"/>
        </w:rPr>
      </w:pPr>
      <w:r w:rsidRPr="003E6B50">
        <w:rPr>
          <w:i w:val="0"/>
          <w:color w:val="auto"/>
        </w:rPr>
        <w:t>[03/12/2024] Criação do guia de implantação [Bruno Tavares da Cunha]</w:t>
      </w:r>
    </w:p>
    <w:p w:rsidR="00D77DA4" w:rsidRDefault="00D77DA4">
      <w:pPr>
        <w:pStyle w:val="Lista"/>
        <w:numPr>
          <w:ilvl w:val="0"/>
          <w:numId w:val="0"/>
        </w:numPr>
        <w:rPr>
          <w:i/>
          <w:iCs/>
          <w:color w:val="0000FF"/>
        </w:rPr>
      </w:pPr>
    </w:p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8" w:name="_Toc487620797"/>
      <w:r>
        <w:t>Recursos</w:t>
      </w:r>
      <w:r w:rsidR="00B755C7">
        <w:t xml:space="preserve"> NECESSÁRIOS PARA IMPLANTAR O PRODUTO</w:t>
      </w:r>
      <w:bookmarkEnd w:id="8"/>
    </w:p>
    <w:p w:rsidR="00D77DA4" w:rsidRPr="003E6B50" w:rsidRDefault="003E6B50" w:rsidP="003E6B50">
      <w:pPr>
        <w:pStyle w:val="Instruo"/>
        <w:ind w:left="360"/>
        <w:rPr>
          <w:i w:val="0"/>
          <w:color w:val="auto"/>
        </w:rPr>
      </w:pPr>
      <w:r>
        <w:rPr>
          <w:i w:val="0"/>
          <w:color w:val="auto"/>
        </w:rPr>
        <w:t>Os recursos necessários são estes:</w:t>
      </w:r>
    </w:p>
    <w:p w:rsidR="003E6B50" w:rsidRDefault="003E6B50" w:rsidP="003E6B50">
      <w:pPr>
        <w:pStyle w:val="PargrafodaLista"/>
        <w:numPr>
          <w:ilvl w:val="0"/>
          <w:numId w:val="10"/>
        </w:numPr>
      </w:pPr>
      <w:r>
        <w:t>Java e JDK;</w:t>
      </w:r>
    </w:p>
    <w:p w:rsidR="003E6B50" w:rsidRDefault="003E6B50" w:rsidP="003E6B50">
      <w:pPr>
        <w:pStyle w:val="PargrafodaLista"/>
        <w:numPr>
          <w:ilvl w:val="0"/>
          <w:numId w:val="10"/>
        </w:numPr>
      </w:pPr>
      <w:r>
        <w:t>Angular;</w:t>
      </w:r>
    </w:p>
    <w:p w:rsidR="003E6B50" w:rsidRDefault="003E6B50" w:rsidP="003E6B50">
      <w:pPr>
        <w:pStyle w:val="PargrafodaLista"/>
        <w:numPr>
          <w:ilvl w:val="0"/>
          <w:numId w:val="10"/>
        </w:numPr>
      </w:pPr>
      <w:r>
        <w:t>Ambiente de desenvolvimento;</w:t>
      </w:r>
    </w:p>
    <w:p w:rsidR="003E6B50" w:rsidRDefault="003E6B50" w:rsidP="003E6B50">
      <w:pPr>
        <w:pStyle w:val="PargrafodaLista"/>
        <w:numPr>
          <w:ilvl w:val="0"/>
          <w:numId w:val="10"/>
        </w:numPr>
      </w:pPr>
      <w:r>
        <w:t>MySQL;</w:t>
      </w:r>
    </w:p>
    <w:p w:rsidR="003E6B50" w:rsidRDefault="003E6B50" w:rsidP="003E6B50">
      <w:pPr>
        <w:pStyle w:val="PargrafodaLista"/>
      </w:pPr>
    </w:p>
    <w:p w:rsidR="003E6B50" w:rsidRPr="003E6B50" w:rsidRDefault="003E6B50" w:rsidP="003E6B50">
      <w:pPr>
        <w:pStyle w:val="PargrafodaLista"/>
      </w:pPr>
    </w:p>
    <w:p w:rsidR="003E6B50" w:rsidRDefault="00B755C7" w:rsidP="003E6B50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9" w:name="_Toc487620798"/>
      <w:r>
        <w:rPr>
          <w:lang w:val="pt-PT"/>
        </w:rPr>
        <w:t>Ambient</w:t>
      </w:r>
      <w:bookmarkEnd w:id="9"/>
      <w:r w:rsidR="003E6B50">
        <w:rPr>
          <w:lang w:val="pt-PT"/>
        </w:rPr>
        <w:t>e</w:t>
      </w:r>
    </w:p>
    <w:p w:rsidR="003E6B50" w:rsidRPr="003E6B50" w:rsidRDefault="003E6B50" w:rsidP="003E6B50">
      <w:pPr>
        <w:ind w:left="708"/>
        <w:rPr>
          <w:lang w:val="pt-PT" w:eastAsia="en-US"/>
        </w:rPr>
      </w:pPr>
      <w:r>
        <w:rPr>
          <w:lang w:val="pt-PT" w:eastAsia="en-US"/>
        </w:rPr>
        <w:t>Não é necessário nenhum ambiente específico para a implantação do sistema, podendo ser executado em linux, windows, mac, ubuntu ou em servidores nuvem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10" w:name="_Toc487620799"/>
      <w:r>
        <w:rPr>
          <w:lang w:val="pt-PT"/>
        </w:rPr>
        <w:lastRenderedPageBreak/>
        <w:t>Hardware</w:t>
      </w:r>
      <w:bookmarkEnd w:id="10"/>
    </w:p>
    <w:p w:rsidR="00D77DA4" w:rsidRPr="003E6B50" w:rsidRDefault="003E6B50" w:rsidP="003E6B50">
      <w:pPr>
        <w:pStyle w:val="Instruo"/>
        <w:ind w:firstLine="708"/>
        <w:rPr>
          <w:i w:val="0"/>
          <w:color w:val="auto"/>
        </w:rPr>
      </w:pPr>
      <w:r w:rsidRPr="003E6B50">
        <w:rPr>
          <w:i w:val="0"/>
          <w:color w:val="auto"/>
        </w:rPr>
        <w:t>Não existe restrição de Hardware para a implantação do sistema</w:t>
      </w:r>
      <w:r>
        <w:rPr>
          <w:i w:val="0"/>
          <w:color w:val="auto"/>
        </w:rPr>
        <w:t>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11" w:name="_Toc487620800"/>
      <w:r>
        <w:rPr>
          <w:lang w:val="pt-PT"/>
        </w:rPr>
        <w:t>Software</w:t>
      </w:r>
      <w:bookmarkEnd w:id="11"/>
    </w:p>
    <w:p w:rsidR="00D77DA4" w:rsidRPr="003E6B50" w:rsidRDefault="003E6B50" w:rsidP="003E6B50">
      <w:pPr>
        <w:pStyle w:val="Instruo"/>
        <w:ind w:firstLine="708"/>
        <w:rPr>
          <w:i w:val="0"/>
          <w:color w:val="auto"/>
        </w:rPr>
      </w:pPr>
      <w:r w:rsidRPr="003E6B50">
        <w:rPr>
          <w:i w:val="0"/>
          <w:color w:val="auto"/>
        </w:rPr>
        <w:t>Não existe restrição de Software para a implantação do sistema.</w:t>
      </w:r>
    </w:p>
    <w:p w:rsidR="00D77DA4" w:rsidRDefault="00B755C7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12" w:name="_Toc487620801"/>
      <w:r>
        <w:rPr>
          <w:lang w:val="pt-PT"/>
        </w:rPr>
        <w:t>Pessoas</w:t>
      </w:r>
      <w:bookmarkEnd w:id="12"/>
    </w:p>
    <w:p w:rsidR="00D77DA4" w:rsidRDefault="00E327D1" w:rsidP="00E327D1">
      <w:pPr>
        <w:ind w:left="708"/>
      </w:pPr>
      <w:r>
        <w:t>Para a implantação do sistema, é necessário somente a presença de um do time de desenvolvedores.</w:t>
      </w:r>
    </w:p>
    <w:p w:rsidR="00D77DA4" w:rsidRDefault="009855C2" w:rsidP="00D77DA4">
      <w:pPr>
        <w:pStyle w:val="Ttulo1"/>
        <w:numPr>
          <w:ilvl w:val="0"/>
          <w:numId w:val="2"/>
        </w:numPr>
        <w:ind w:left="0" w:firstLine="0"/>
      </w:pPr>
      <w:bookmarkStart w:id="13" w:name="_Toc487620802"/>
      <w:r>
        <w:t xml:space="preserve">ROTEIRO DE </w:t>
      </w:r>
      <w:r w:rsidR="00D77DA4">
        <w:t>implantação</w:t>
      </w:r>
      <w:bookmarkEnd w:id="13"/>
    </w:p>
    <w:p w:rsidR="00E327D1" w:rsidRPr="00657A74" w:rsidRDefault="00E327D1" w:rsidP="00E327D1">
      <w:pPr>
        <w:rPr>
          <w:b/>
          <w:bCs/>
        </w:rPr>
      </w:pPr>
      <w:r w:rsidRPr="00657A74">
        <w:rPr>
          <w:b/>
          <w:bCs/>
        </w:rPr>
        <w:t xml:space="preserve">Implantação do </w:t>
      </w:r>
      <w:proofErr w:type="spellStart"/>
      <w:r w:rsidRPr="00657A74">
        <w:rPr>
          <w:b/>
          <w:bCs/>
        </w:rPr>
        <w:t>Backend</w:t>
      </w:r>
      <w:proofErr w:type="spellEnd"/>
      <w:r w:rsidRPr="00657A74">
        <w:rPr>
          <w:b/>
          <w:bCs/>
        </w:rPr>
        <w:t>:</w:t>
      </w:r>
    </w:p>
    <w:p w:rsidR="00E327D1" w:rsidRDefault="00E327D1" w:rsidP="00E327D1"/>
    <w:p w:rsidR="00E327D1" w:rsidRDefault="00E327D1" w:rsidP="00E327D1">
      <w:r>
        <w:t xml:space="preserve">Para implantar o </w:t>
      </w:r>
      <w:proofErr w:type="spellStart"/>
      <w:r>
        <w:t>Backend</w:t>
      </w:r>
      <w:proofErr w:type="spellEnd"/>
      <w:r>
        <w:t xml:space="preserve"> do projeto é necessário realizar a </w:t>
      </w:r>
      <w:proofErr w:type="spellStart"/>
      <w:r>
        <w:t>package</w:t>
      </w:r>
      <w:proofErr w:type="spellEnd"/>
      <w:r>
        <w:t xml:space="preserve"> do projeto e a criação de seu .</w:t>
      </w:r>
      <w:proofErr w:type="spellStart"/>
      <w:r>
        <w:t>jar</w:t>
      </w:r>
      <w:proofErr w:type="spellEnd"/>
      <w:r>
        <w:t>, para isso é necessária a execução do comando</w:t>
      </w:r>
    </w:p>
    <w:p w:rsidR="00E327D1" w:rsidRDefault="00E327D1" w:rsidP="00E327D1"/>
    <w:p w:rsidR="00E327D1" w:rsidRDefault="00E327D1" w:rsidP="00E327D1">
      <w:proofErr w:type="spellStart"/>
      <w:r w:rsidRPr="00CC42F1">
        <w:t>mvn</w:t>
      </w:r>
      <w:proofErr w:type="spellEnd"/>
      <w:r w:rsidRPr="00CC42F1">
        <w:t xml:space="preserve"> </w:t>
      </w:r>
      <w:proofErr w:type="spellStart"/>
      <w:r w:rsidRPr="00CC42F1">
        <w:t>package</w:t>
      </w:r>
      <w:proofErr w:type="spellEnd"/>
      <w:r w:rsidRPr="00CC42F1">
        <w:t xml:space="preserve"> -f " </w:t>
      </w:r>
      <w:proofErr w:type="spellStart"/>
      <w:r>
        <w:t>WBio</w:t>
      </w:r>
      <w:proofErr w:type="spellEnd"/>
      <w:r w:rsidRPr="00CC42F1">
        <w:t>\Desenvolvimento\3.Implementacao\</w:t>
      </w:r>
      <w:proofErr w:type="spellStart"/>
      <w:r>
        <w:t>wbio</w:t>
      </w:r>
      <w:proofErr w:type="spellEnd"/>
      <w:r w:rsidRPr="00CC42F1">
        <w:t xml:space="preserve">\pom.xml" </w:t>
      </w:r>
    </w:p>
    <w:p w:rsidR="00E327D1" w:rsidRDefault="00E327D1" w:rsidP="00E327D1"/>
    <w:p w:rsidR="00E327D1" w:rsidRDefault="00E327D1" w:rsidP="00E327D1">
      <w:r>
        <w:t>Agora após o arquivo .</w:t>
      </w:r>
      <w:proofErr w:type="spellStart"/>
      <w:r>
        <w:t>jar</w:t>
      </w:r>
      <w:proofErr w:type="spellEnd"/>
      <w:r>
        <w:t xml:space="preserve"> ter sido criado, é necessário jogá-lo para o ambiente de implantação que será utilizado (AWS e afins) e instalar o JDK neste local. Após isso, basta executá-lo usando o comando:</w:t>
      </w:r>
    </w:p>
    <w:p w:rsidR="00E327D1" w:rsidRDefault="00E327D1" w:rsidP="00E327D1"/>
    <w:p w:rsidR="00E327D1" w:rsidRDefault="00E327D1" w:rsidP="00E327D1">
      <w:r>
        <w:t>Java -</w:t>
      </w:r>
      <w:proofErr w:type="spellStart"/>
      <w:r>
        <w:t>jar</w:t>
      </w:r>
      <w:proofErr w:type="spellEnd"/>
      <w:r>
        <w:t xml:space="preserve"> nomedoarquivo.jar </w:t>
      </w:r>
    </w:p>
    <w:p w:rsidR="00E327D1" w:rsidRDefault="00E327D1" w:rsidP="00E327D1"/>
    <w:p w:rsidR="00E327D1" w:rsidRDefault="00E327D1" w:rsidP="00E327D1">
      <w:r>
        <w:t xml:space="preserve">Se tudo ocorreu de forma correta, a implantação do </w:t>
      </w:r>
      <w:proofErr w:type="spellStart"/>
      <w:r>
        <w:t>backend</w:t>
      </w:r>
      <w:proofErr w:type="spellEnd"/>
      <w:r>
        <w:t xml:space="preserve"> do sistema foi feita com sucesso</w:t>
      </w:r>
    </w:p>
    <w:p w:rsidR="00E327D1" w:rsidRDefault="00E327D1" w:rsidP="00E327D1"/>
    <w:p w:rsidR="00E327D1" w:rsidRPr="00657A74" w:rsidRDefault="00E327D1" w:rsidP="00E327D1">
      <w:pPr>
        <w:rPr>
          <w:b/>
          <w:bCs/>
        </w:rPr>
      </w:pPr>
      <w:r w:rsidRPr="00657A74">
        <w:rPr>
          <w:b/>
          <w:bCs/>
        </w:rPr>
        <w:t xml:space="preserve">Implantação do </w:t>
      </w:r>
      <w:proofErr w:type="spellStart"/>
      <w:r w:rsidRPr="00657A74">
        <w:rPr>
          <w:b/>
          <w:bCs/>
        </w:rPr>
        <w:t>Frontend</w:t>
      </w:r>
      <w:proofErr w:type="spellEnd"/>
      <w:r w:rsidRPr="00657A74">
        <w:rPr>
          <w:b/>
          <w:bCs/>
        </w:rPr>
        <w:t>:</w:t>
      </w:r>
    </w:p>
    <w:p w:rsidR="00E327D1" w:rsidRDefault="00E327D1" w:rsidP="00E327D1"/>
    <w:p w:rsidR="00E327D1" w:rsidRDefault="00E327D1" w:rsidP="00E327D1">
      <w:r>
        <w:t xml:space="preserve">Para implantar o </w:t>
      </w:r>
      <w:proofErr w:type="spellStart"/>
      <w:r>
        <w:t>frontend</w:t>
      </w:r>
      <w:proofErr w:type="spellEnd"/>
      <w:r>
        <w:t xml:space="preserve"> é preciso, no ambiente de implantação instalar o angular. Após sua instalação é preciso executar o</w:t>
      </w:r>
      <w:r w:rsidR="00D35702">
        <w:t>s</w:t>
      </w:r>
      <w:r>
        <w:t xml:space="preserve"> seguinte</w:t>
      </w:r>
      <w:r w:rsidR="00D35702">
        <w:t>s</w:t>
      </w:r>
      <w:r>
        <w:t xml:space="preserve"> comando</w:t>
      </w:r>
      <w:r w:rsidR="00D35702">
        <w:t>s</w:t>
      </w:r>
      <w:r>
        <w:t xml:space="preserve"> no ambiente:</w:t>
      </w:r>
    </w:p>
    <w:p w:rsidR="00E327D1" w:rsidRDefault="00E327D1" w:rsidP="00E327D1"/>
    <w:p w:rsidR="00E327D1" w:rsidRDefault="00D35702" w:rsidP="00E327D1">
      <w:proofErr w:type="spellStart"/>
      <w:r>
        <w:t>ng</w:t>
      </w:r>
      <w:proofErr w:type="spellEnd"/>
      <w:r>
        <w:t xml:space="preserve"> </w:t>
      </w:r>
      <w:r w:rsidRPr="00D35702">
        <w:t xml:space="preserve">new </w:t>
      </w:r>
      <w:proofErr w:type="spellStart"/>
      <w:r>
        <w:t>nomedoprojeto</w:t>
      </w:r>
      <w:proofErr w:type="spellEnd"/>
    </w:p>
    <w:p w:rsidR="00D35702" w:rsidRPr="009F1E92" w:rsidRDefault="00D35702" w:rsidP="00E327D1">
      <w:proofErr w:type="spellStart"/>
      <w:r>
        <w:t>ng</w:t>
      </w:r>
      <w:proofErr w:type="spellEnd"/>
      <w:r>
        <w:t xml:space="preserve"> serve</w:t>
      </w:r>
    </w:p>
    <w:p w:rsidR="00E327D1" w:rsidRPr="009F1E92" w:rsidRDefault="00E327D1" w:rsidP="00E327D1"/>
    <w:p w:rsidR="00E327D1" w:rsidRDefault="00E327D1" w:rsidP="00E327D1">
      <w:r w:rsidRPr="009F1E92">
        <w:t>Com esse</w:t>
      </w:r>
      <w:r w:rsidR="00D35702">
        <w:t xml:space="preserve"> primeiro</w:t>
      </w:r>
      <w:r w:rsidRPr="009F1E92">
        <w:t xml:space="preserve"> comando</w:t>
      </w:r>
      <w:r w:rsidR="00D35702">
        <w:t>, é criado um novo projeto por angular. Já o outro comando serve para iniciar o app localmente.</w:t>
      </w:r>
    </w:p>
    <w:p w:rsidR="00D35702" w:rsidRDefault="00D35702" w:rsidP="00D35702">
      <w:r>
        <w:t xml:space="preserve">Agora é preciso jogar os diretórios </w:t>
      </w:r>
      <w:proofErr w:type="spellStart"/>
      <w:r>
        <w:t>public</w:t>
      </w:r>
      <w:proofErr w:type="spellEnd"/>
      <w:r>
        <w:t xml:space="preserve"> e </w:t>
      </w:r>
      <w:proofErr w:type="spellStart"/>
      <w:r>
        <w:t>src</w:t>
      </w:r>
      <w:proofErr w:type="spellEnd"/>
      <w:r>
        <w:t xml:space="preserve"> localizados na pasta</w:t>
      </w:r>
      <w:r w:rsidRPr="00657A74">
        <w:t xml:space="preserve"> </w:t>
      </w:r>
      <w:proofErr w:type="spellStart"/>
      <w:r>
        <w:t>WBio</w:t>
      </w:r>
      <w:proofErr w:type="spellEnd"/>
      <w:r w:rsidRPr="00CC42F1">
        <w:t>\Desenvolvimento\3.Implementacao\</w:t>
      </w:r>
      <w:proofErr w:type="spellStart"/>
      <w:r>
        <w:t>ifsp</w:t>
      </w:r>
      <w:proofErr w:type="spellEnd"/>
      <w:r>
        <w:t xml:space="preserve"> para dentro do projeto criado pelo angular.</w:t>
      </w:r>
    </w:p>
    <w:p w:rsidR="00D35702" w:rsidRDefault="00D35702" w:rsidP="00E327D1"/>
    <w:p w:rsidR="00E327D1" w:rsidRDefault="00E327D1" w:rsidP="00E327D1">
      <w:r>
        <w:t xml:space="preserve">Com isso basta dar o seguinte comando para executar o </w:t>
      </w:r>
      <w:proofErr w:type="spellStart"/>
      <w:r>
        <w:t>frontend</w:t>
      </w:r>
      <w:proofErr w:type="spellEnd"/>
      <w:r>
        <w:t>:</w:t>
      </w:r>
    </w:p>
    <w:p w:rsidR="00E327D1" w:rsidRDefault="00E327D1" w:rsidP="00E327D1"/>
    <w:p w:rsidR="00E327D1" w:rsidRDefault="00D35702" w:rsidP="00E327D1">
      <w:proofErr w:type="spellStart"/>
      <w:r>
        <w:t>ng</w:t>
      </w:r>
      <w:proofErr w:type="spellEnd"/>
      <w:r w:rsidR="00E327D1">
        <w:t xml:space="preserve"> </w:t>
      </w:r>
      <w:r>
        <w:t>build</w:t>
      </w:r>
    </w:p>
    <w:p w:rsidR="00E327D1" w:rsidRDefault="00E327D1" w:rsidP="00E327D1"/>
    <w:p w:rsidR="00E327D1" w:rsidRPr="009F1E92" w:rsidRDefault="00E327D1" w:rsidP="00E327D1">
      <w:r>
        <w:t xml:space="preserve">Com isso o servidor do </w:t>
      </w:r>
      <w:proofErr w:type="spellStart"/>
      <w:r>
        <w:t>frontend</w:t>
      </w:r>
      <w:proofErr w:type="spellEnd"/>
      <w:r>
        <w:t xml:space="preserve"> deve ter executado com sucesso</w:t>
      </w:r>
    </w:p>
    <w:p w:rsidR="00D77DA4" w:rsidRDefault="00D77DA4"/>
    <w:p w:rsidR="00D77DA4" w:rsidRDefault="00D77DA4" w:rsidP="00E327D1">
      <w:pPr>
        <w:pStyle w:val="Ttulo1"/>
        <w:numPr>
          <w:ilvl w:val="0"/>
          <w:numId w:val="2"/>
        </w:numPr>
        <w:ind w:left="0" w:firstLine="0"/>
      </w:pPr>
      <w:bookmarkStart w:id="14" w:name="_Toc487620803"/>
      <w:r>
        <w:t>Treinamento e suporte</w:t>
      </w:r>
      <w:bookmarkEnd w:id="14"/>
    </w:p>
    <w:p w:rsidR="00E327D1" w:rsidRDefault="00E327D1" w:rsidP="00E327D1">
      <w:r>
        <w:t>É necessário para implantação a realização pelos desenvolvedores de treinamentos de:</w:t>
      </w:r>
    </w:p>
    <w:p w:rsidR="00E327D1" w:rsidRDefault="00E327D1" w:rsidP="00E327D1"/>
    <w:p w:rsidR="00E327D1" w:rsidRDefault="00E327D1" w:rsidP="00E327D1">
      <w:r>
        <w:lastRenderedPageBreak/>
        <w:t xml:space="preserve">- Java para a realização do </w:t>
      </w:r>
      <w:proofErr w:type="spellStart"/>
      <w:r>
        <w:t>packaging</w:t>
      </w:r>
      <w:proofErr w:type="spellEnd"/>
      <w:r>
        <w:t xml:space="preserve"> do projeto</w:t>
      </w:r>
    </w:p>
    <w:p w:rsidR="00E327D1" w:rsidRDefault="00E327D1" w:rsidP="00E327D1">
      <w:r>
        <w:t xml:space="preserve">- </w:t>
      </w:r>
      <w:proofErr w:type="spellStart"/>
      <w:r>
        <w:t>Mysql</w:t>
      </w:r>
      <w:proofErr w:type="spellEnd"/>
      <w:r>
        <w:t xml:space="preserve"> para criação e manutenção do banco de dados do projeto</w:t>
      </w:r>
    </w:p>
    <w:p w:rsidR="00D77DA4" w:rsidRDefault="00E327D1" w:rsidP="00E327D1">
      <w:r>
        <w:t xml:space="preserve">- Angular para a execução e manutenção do </w:t>
      </w:r>
      <w:proofErr w:type="spellStart"/>
      <w:r>
        <w:t>frontend</w:t>
      </w:r>
      <w:proofErr w:type="spellEnd"/>
      <w:r>
        <w:t xml:space="preserve"> do projeto.</w:t>
      </w:r>
    </w:p>
    <w:sectPr w:rsidR="00D77DA4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F05" w:rsidRDefault="00AA4F05">
      <w:r>
        <w:separator/>
      </w:r>
    </w:p>
  </w:endnote>
  <w:endnote w:type="continuationSeparator" w:id="0">
    <w:p w:rsidR="00AA4F05" w:rsidRDefault="00AA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F930E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>Politec Ltda.</w:t>
          </w:r>
        </w:p>
        <w:p w:rsidR="00F930E2" w:rsidRDefault="00F930E2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F930E2" w:rsidRDefault="00F930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D77DA4" w:rsidTr="00F930E2">
      <w:trPr>
        <w:cantSplit/>
      </w:trPr>
      <w:tc>
        <w:tcPr>
          <w:tcW w:w="6663" w:type="dxa"/>
        </w:tcPr>
        <w:p w:rsidR="00D77DA4" w:rsidRDefault="00AA4F05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72F9B803353C409BBF8EA02129EF9A56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992A27">
                <w:t>&lt;</w:t>
              </w:r>
              <w:proofErr w:type="spellStart"/>
              <w:r w:rsidR="00992A27">
                <w:t>WBio</w:t>
              </w:r>
              <w:proofErr w:type="spellEnd"/>
              <w:r w:rsidR="00992A27">
                <w:t>&gt; - &lt;Wikipédia Biológica&gt;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999A5A67CB044809A98BD96FB4051D2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92A27">
                <w:t>Versão &lt;1.0&gt;</w:t>
              </w:r>
            </w:sdtContent>
          </w:sdt>
        </w:p>
      </w:tc>
      <w:tc>
        <w:tcPr>
          <w:tcW w:w="1342" w:type="dxa"/>
          <w:vAlign w:val="center"/>
        </w:tcPr>
        <w:p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</w:p>
      </w:tc>
    </w:tr>
  </w:tbl>
  <w:p w:rsidR="00D77DA4" w:rsidRDefault="00F930E2" w:rsidP="00F930E2">
    <w:pPr>
      <w:pStyle w:val="Rodap"/>
      <w:jc w:val="right"/>
    </w:pPr>
    <w:proofErr w:type="spellStart"/>
    <w:r>
      <w:t>vs</w:t>
    </w:r>
    <w:proofErr w:type="spellEnd"/>
    <w:r>
      <w:t xml:space="preserve">: </w:t>
    </w:r>
    <w:r w:rsidR="00AA4F05">
      <w:fldChar w:fldCharType="begin"/>
    </w:r>
    <w:r w:rsidR="00AA4F05">
      <w:instrText xml:space="preserve"> DOCPROPERTY  "Versão Modelo"  \* MERGEFORMAT </w:instrText>
    </w:r>
    <w:r w:rsidR="00AA4F05">
      <w:fldChar w:fldCharType="separate"/>
    </w:r>
    <w:r w:rsidR="00992A27">
      <w:t>1</w:t>
    </w:r>
    <w:r w:rsidR="00AA4F0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F05" w:rsidRDefault="00AA4F05">
      <w:r>
        <w:separator/>
      </w:r>
    </w:p>
  </w:footnote>
  <w:footnote w:type="continuationSeparator" w:id="0">
    <w:p w:rsidR="00AA4F05" w:rsidRDefault="00AA4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F930E2" w:rsidRDefault="00F930E2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F930E2" w:rsidRDefault="00F930E2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4768679" r:id="rId2"/>
            </w:object>
          </w:r>
        </w:p>
      </w:tc>
    </w:tr>
  </w:tbl>
  <w:p w:rsidR="00F930E2" w:rsidRDefault="00F930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:rsidRPr="00254EF9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930E2" w:rsidRPr="00254EF9" w:rsidRDefault="00F930E2" w:rsidP="00F930E2">
          <w:pPr>
            <w:jc w:val="center"/>
            <w:rPr>
              <w:b/>
              <w:bCs/>
              <w:lang w:val="pt-PT"/>
            </w:rPr>
          </w:pPr>
          <w:r w:rsidRPr="00254EF9">
            <w:rPr>
              <w:b/>
              <w:lang w:val="pt-PT"/>
            </w:rPr>
            <w:t>&lt;Marca do Cliente&gt;</w:t>
          </w:r>
        </w:p>
      </w:tc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05CD8201ECB14603860DE87693E7F17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930E2" w:rsidRPr="00254EF9" w:rsidRDefault="00B755C7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:rsidR="00F930E2" w:rsidRPr="00254EF9" w:rsidRDefault="00F930E2" w:rsidP="00F930E2">
          <w:pPr>
            <w:rPr>
              <w:b/>
            </w:rPr>
          </w:pPr>
        </w:p>
      </w:tc>
    </w:tr>
  </w:tbl>
  <w:p w:rsidR="00D77DA4" w:rsidRDefault="00D77D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64701"/>
    <w:multiLevelType w:val="hybridMultilevel"/>
    <w:tmpl w:val="904C3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27"/>
    <w:rsid w:val="00146308"/>
    <w:rsid w:val="00183F6C"/>
    <w:rsid w:val="00243D96"/>
    <w:rsid w:val="002E0BEB"/>
    <w:rsid w:val="0032481E"/>
    <w:rsid w:val="003E6B50"/>
    <w:rsid w:val="0042474E"/>
    <w:rsid w:val="005067F6"/>
    <w:rsid w:val="00625A19"/>
    <w:rsid w:val="00650727"/>
    <w:rsid w:val="006B06B4"/>
    <w:rsid w:val="00701A0A"/>
    <w:rsid w:val="00713DED"/>
    <w:rsid w:val="00752313"/>
    <w:rsid w:val="009855C2"/>
    <w:rsid w:val="00992A27"/>
    <w:rsid w:val="0099776B"/>
    <w:rsid w:val="009F313A"/>
    <w:rsid w:val="00AA4F05"/>
    <w:rsid w:val="00B433E8"/>
    <w:rsid w:val="00B755C7"/>
    <w:rsid w:val="00D35702"/>
    <w:rsid w:val="00D77DA4"/>
    <w:rsid w:val="00E327D1"/>
    <w:rsid w:val="00F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8194CAA-4603-4B1C-81CA-0B67E9E1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paragraph" w:styleId="PargrafodaLista">
    <w:name w:val="List Paragraph"/>
    <w:basedOn w:val="Normal"/>
    <w:uiPriority w:val="34"/>
    <w:qFormat/>
    <w:rsid w:val="0071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5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wnloads\Template%20-%20Guia%20de%20Implanta&#231;&#227;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099F72F6824D37B32232477137F7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C209A0-83D0-4EDD-B349-FD39CD5B669D}"/>
      </w:docPartPr>
      <w:docPartBody>
        <w:p w:rsidR="00CD512F" w:rsidRDefault="003211B6">
          <w:pPr>
            <w:pStyle w:val="8A099F72F6824D37B32232477137F701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5CD8201ECB14603860DE87693E7F1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0990E-98CE-4839-B74B-2316E743B9A4}"/>
      </w:docPartPr>
      <w:docPartBody>
        <w:p w:rsidR="00CD512F" w:rsidRDefault="003211B6">
          <w:pPr>
            <w:pStyle w:val="05CD8201ECB14603860DE87693E7F17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72F9B803353C409BBF8EA02129EF9A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13E2CE-5D6C-43C7-8A1C-597FA9019502}"/>
      </w:docPartPr>
      <w:docPartBody>
        <w:p w:rsidR="00CD512F" w:rsidRDefault="003211B6">
          <w:pPr>
            <w:pStyle w:val="72F9B803353C409BBF8EA02129EF9A56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999A5A67CB044809A98BD96FB4051D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D4180A-D37B-47F9-BE29-2AF17499BAFD}"/>
      </w:docPartPr>
      <w:docPartBody>
        <w:p w:rsidR="00CD512F" w:rsidRDefault="003211B6">
          <w:pPr>
            <w:pStyle w:val="999A5A67CB044809A98BD96FB4051D22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B6"/>
    <w:rsid w:val="003211B6"/>
    <w:rsid w:val="003A2C94"/>
    <w:rsid w:val="00CD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8A099F72F6824D37B32232477137F701">
    <w:name w:val="8A099F72F6824D37B32232477137F701"/>
  </w:style>
  <w:style w:type="paragraph" w:customStyle="1" w:styleId="05CD8201ECB14603860DE87693E7F17F">
    <w:name w:val="05CD8201ECB14603860DE87693E7F17F"/>
  </w:style>
  <w:style w:type="paragraph" w:customStyle="1" w:styleId="72F9B803353C409BBF8EA02129EF9A56">
    <w:name w:val="72F9B803353C409BBF8EA02129EF9A56"/>
  </w:style>
  <w:style w:type="paragraph" w:customStyle="1" w:styleId="999A5A67CB044809A98BD96FB4051D22">
    <w:name w:val="999A5A67CB044809A98BD96FB4051D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Implantação (1)</Template>
  <TotalTime>0</TotalTime>
  <Pages>6</Pages>
  <Words>740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&lt;WBio&gt; - &lt;Wikipédia Biológica&gt;</Manager>
  <Company/>
  <LinksUpToDate>false</LinksUpToDate>
  <CharactersWithSpaces>4728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&lt;1.0&gt;</dc:subject>
  <dc:creator>Bruno</dc:creator>
  <cp:lastModifiedBy>Bruno</cp:lastModifiedBy>
  <cp:revision>2</cp:revision>
  <cp:lastPrinted>2004-08-19T09:54:00Z</cp:lastPrinted>
  <dcterms:created xsi:type="dcterms:W3CDTF">2024-12-04T01:05:00Z</dcterms:created>
  <dcterms:modified xsi:type="dcterms:W3CDTF">2024-12-04T01:05:00Z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