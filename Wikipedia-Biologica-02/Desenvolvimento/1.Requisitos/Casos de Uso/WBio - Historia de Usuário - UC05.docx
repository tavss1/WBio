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812CCBE" w14:textId="729C4830" w:rsidR="007328FD" w:rsidRPr="008A0DD6" w:rsidRDefault="004B1997" w:rsidP="007328FD">
      <w:pPr>
        <w:pStyle w:val="EPP-Seonivel1"/>
        <w:rPr>
          <w:lang w:val="pt-PT"/>
        </w:rPr>
      </w:pPr>
      <w:bookmarkStart w:id="0" w:name="_Toc464633893"/>
      <w:r>
        <w:t xml:space="preserve">caso de uso: </w:t>
      </w:r>
    </w:p>
    <w:p w14:paraId="7E02005D" w14:textId="475C346C" w:rsidR="008A0DD6" w:rsidRPr="008A0DD6" w:rsidRDefault="00BE458B" w:rsidP="008A0DD6">
      <w:pPr>
        <w:pStyle w:val="EPP-Seonivel1"/>
        <w:numPr>
          <w:ilvl w:val="0"/>
          <w:numId w:val="13"/>
        </w:numPr>
        <w:spacing w:before="0"/>
        <w:rPr>
          <w:b w:val="0"/>
          <w:lang w:val="pt-PT"/>
        </w:rPr>
      </w:pPr>
      <w:r>
        <w:rPr>
          <w:b w:val="0"/>
          <w:lang w:val="pt-PT"/>
        </w:rPr>
        <w:t>UC</w:t>
      </w:r>
      <w:r w:rsidR="0056783B">
        <w:rPr>
          <w:b w:val="0"/>
          <w:lang w:val="pt-PT"/>
        </w:rPr>
        <w:t>0</w:t>
      </w:r>
      <w:r w:rsidR="007207C6">
        <w:rPr>
          <w:b w:val="0"/>
          <w:lang w:val="pt-PT"/>
        </w:rPr>
        <w:t>5</w:t>
      </w:r>
      <w:r>
        <w:rPr>
          <w:b w:val="0"/>
          <w:lang w:val="pt-PT"/>
        </w:rPr>
        <w:t xml:space="preserve"> </w:t>
      </w:r>
      <w:r w:rsidR="00044BD2">
        <w:rPr>
          <w:b w:val="0"/>
          <w:lang w:val="pt-PT"/>
        </w:rPr>
        <w:t>–</w:t>
      </w:r>
      <w:r>
        <w:rPr>
          <w:b w:val="0"/>
          <w:lang w:val="pt-PT"/>
        </w:rPr>
        <w:t xml:space="preserve"> </w:t>
      </w:r>
      <w:r w:rsidR="007207C6">
        <w:rPr>
          <w:b w:val="0"/>
          <w:lang w:val="pt-PT"/>
        </w:rPr>
        <w:t>Visualizar detalhes</w:t>
      </w:r>
      <w:r w:rsidR="008A0DD6">
        <w:rPr>
          <w:b w:val="0"/>
          <w:lang w:val="pt-PT"/>
        </w:rPr>
        <w:t>;</w:t>
      </w:r>
    </w:p>
    <w:p w14:paraId="002391E0" w14:textId="2953483B" w:rsidR="004B1997" w:rsidRDefault="004B1997" w:rsidP="004B1997">
      <w:pPr>
        <w:pStyle w:val="EPP-Seonivel1"/>
      </w:pPr>
      <w:r>
        <w:t>número da hist</w:t>
      </w:r>
      <w:r w:rsidR="007328FD">
        <w:t>ó</w:t>
      </w:r>
      <w:r>
        <w:t xml:space="preserve">ria: </w:t>
      </w:r>
      <w:r w:rsidR="007207C6">
        <w:rPr>
          <w:b w:val="0"/>
        </w:rPr>
        <w:t>5</w:t>
      </w:r>
    </w:p>
    <w:p w14:paraId="71FADB1D" w14:textId="77777777" w:rsidR="00BE458B" w:rsidRDefault="00AF2C6E" w:rsidP="00BE458B">
      <w:pPr>
        <w:pStyle w:val="EPP-Seonivel1"/>
      </w:pPr>
      <w:r>
        <w:t>estimativa:</w:t>
      </w:r>
      <w:r w:rsidR="00BE458B">
        <w:t xml:space="preserve"> </w:t>
      </w:r>
    </w:p>
    <w:p w14:paraId="1C6A5A42" w14:textId="4FF56DAC" w:rsidR="00BE458B" w:rsidRPr="00BE458B" w:rsidRDefault="00BE458B" w:rsidP="00BE458B">
      <w:pPr>
        <w:pStyle w:val="EPP-Cabealho"/>
        <w:numPr>
          <w:ilvl w:val="0"/>
          <w:numId w:val="13"/>
        </w:numPr>
        <w:jc w:val="both"/>
        <w:rPr>
          <w:sz w:val="24"/>
        </w:rPr>
      </w:pPr>
      <w:r w:rsidRPr="00BE458B">
        <w:rPr>
          <w:sz w:val="24"/>
        </w:rPr>
        <w:t xml:space="preserve">Para esta história será necessário </w:t>
      </w:r>
      <w:r w:rsidR="0056783B">
        <w:rPr>
          <w:sz w:val="24"/>
        </w:rPr>
        <w:t>1</w:t>
      </w:r>
      <w:r w:rsidR="007207C6">
        <w:rPr>
          <w:sz w:val="24"/>
        </w:rPr>
        <w:t>5</w:t>
      </w:r>
      <w:r w:rsidRPr="00BE458B">
        <w:rPr>
          <w:sz w:val="24"/>
        </w:rPr>
        <w:t xml:space="preserve"> horas para o desenvolvimento e realização de testes do casos de caso.</w:t>
      </w:r>
    </w:p>
    <w:p w14:paraId="665026E4" w14:textId="77777777" w:rsidR="00FB4266" w:rsidRDefault="00375F64" w:rsidP="005C2EBC">
      <w:pPr>
        <w:pStyle w:val="EPP-Seonivel1"/>
      </w:pPr>
      <w:r>
        <w:t>Descrição</w:t>
      </w:r>
      <w:bookmarkEnd w:id="0"/>
      <w:r w:rsidR="004B1997">
        <w:t xml:space="preserve"> da hist</w:t>
      </w:r>
      <w:r w:rsidR="007328FD">
        <w:t>ó</w:t>
      </w:r>
      <w:r w:rsidR="004B1997">
        <w:t>ria</w:t>
      </w:r>
      <w:r w:rsidR="007328FD">
        <w:t>:</w:t>
      </w:r>
    </w:p>
    <w:p w14:paraId="2BF0F4FC" w14:textId="77777777" w:rsidR="006662F9" w:rsidRDefault="006662F9" w:rsidP="006662F9">
      <w:bookmarkStart w:id="1" w:name="_Toc464633894"/>
    </w:p>
    <w:p w14:paraId="7000A60F" w14:textId="2A14B037" w:rsidR="0067699B" w:rsidRPr="00BE458B" w:rsidRDefault="00C46317" w:rsidP="006662F9">
      <w:pPr>
        <w:pStyle w:val="PargrafodaLista"/>
        <w:numPr>
          <w:ilvl w:val="0"/>
          <w:numId w:val="14"/>
        </w:numPr>
        <w:rPr>
          <w:sz w:val="24"/>
        </w:rPr>
      </w:pPr>
      <w:r>
        <w:rPr>
          <w:sz w:val="24"/>
        </w:rPr>
        <w:t xml:space="preserve">Como um </w:t>
      </w:r>
      <w:r w:rsidR="0056783B">
        <w:rPr>
          <w:sz w:val="24"/>
        </w:rPr>
        <w:t xml:space="preserve">usuário </w:t>
      </w:r>
      <w:r w:rsidR="008D1B41">
        <w:rPr>
          <w:sz w:val="24"/>
        </w:rPr>
        <w:t>padrão,</w:t>
      </w:r>
      <w:r>
        <w:rPr>
          <w:sz w:val="24"/>
        </w:rPr>
        <w:t xml:space="preserve"> quero</w:t>
      </w:r>
      <w:r w:rsidR="00E1285A">
        <w:rPr>
          <w:sz w:val="24"/>
        </w:rPr>
        <w:t xml:space="preserve"> </w:t>
      </w:r>
      <w:r w:rsidR="00692437">
        <w:rPr>
          <w:sz w:val="24"/>
        </w:rPr>
        <w:t>visualizar as características específicas de cada espécie.</w:t>
      </w:r>
    </w:p>
    <w:p w14:paraId="63EF6DCE" w14:textId="77777777" w:rsidR="00016CF6" w:rsidRDefault="004B1997" w:rsidP="00016CF6">
      <w:pPr>
        <w:pStyle w:val="EPP-Seonivel1"/>
      </w:pPr>
      <w:bookmarkStart w:id="2" w:name="_Toc464633895"/>
      <w:bookmarkEnd w:id="1"/>
      <w:r>
        <w:t>TESTES DE ACEITAÇÃO</w:t>
      </w:r>
      <w:bookmarkEnd w:id="2"/>
    </w:p>
    <w:p w14:paraId="73546873" w14:textId="77777777" w:rsidR="00016CF6" w:rsidRDefault="00016CF6" w:rsidP="00016CF6">
      <w:pPr>
        <w:pStyle w:val="EPP-Comentario"/>
      </w:pPr>
    </w:p>
    <w:p w14:paraId="08380435" w14:textId="043BCF19" w:rsidR="00016CF6" w:rsidRPr="007328FD" w:rsidRDefault="00016CF6" w:rsidP="00016CF6">
      <w:pPr>
        <w:pStyle w:val="EPP-Cabealho"/>
        <w:jc w:val="left"/>
        <w:rPr>
          <w:sz w:val="24"/>
          <w:szCs w:val="24"/>
        </w:rPr>
      </w:pPr>
      <w:r w:rsidRPr="007328FD">
        <w:rPr>
          <w:b/>
          <w:sz w:val="24"/>
          <w:szCs w:val="24"/>
        </w:rPr>
        <w:t>Pré-condição</w:t>
      </w:r>
      <w:r w:rsidRPr="007328FD">
        <w:rPr>
          <w:sz w:val="24"/>
          <w:szCs w:val="24"/>
        </w:rPr>
        <w:t xml:space="preserve">: </w:t>
      </w:r>
      <w:r w:rsidR="008D1B41">
        <w:rPr>
          <w:color w:val="auto"/>
          <w:sz w:val="24"/>
          <w:szCs w:val="24"/>
        </w:rPr>
        <w:t>Haver animais registrados no sistema</w:t>
      </w:r>
      <w:r w:rsidR="00E1285A">
        <w:rPr>
          <w:color w:val="auto"/>
          <w:sz w:val="24"/>
          <w:szCs w:val="24"/>
        </w:rPr>
        <w:t>.</w:t>
      </w:r>
    </w:p>
    <w:p w14:paraId="6806259D" w14:textId="77777777" w:rsidR="00016CF6" w:rsidRDefault="00016CF6" w:rsidP="00016CF6">
      <w:pPr>
        <w:pStyle w:val="EPP-Cabealho"/>
        <w:jc w:val="left"/>
      </w:pPr>
    </w:p>
    <w:p w14:paraId="4EDDF95C" w14:textId="77777777" w:rsidR="001636B5" w:rsidRDefault="00016CF6" w:rsidP="00016CF6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Style w:val="Tabelacomgrade"/>
        <w:tblW w:w="10173" w:type="dxa"/>
        <w:tblLook w:val="04A0" w:firstRow="1" w:lastRow="0" w:firstColumn="1" w:lastColumn="0" w:noHBand="0" w:noVBand="1"/>
      </w:tblPr>
      <w:tblGrid>
        <w:gridCol w:w="1101"/>
        <w:gridCol w:w="3787"/>
        <w:gridCol w:w="2478"/>
        <w:gridCol w:w="2807"/>
      </w:tblGrid>
      <w:tr w:rsidR="00016CF6" w:rsidRPr="00016CF6" w14:paraId="579E5D05" w14:textId="77777777" w:rsidTr="00692437">
        <w:tc>
          <w:tcPr>
            <w:tcW w:w="1101" w:type="dxa"/>
          </w:tcPr>
          <w:p w14:paraId="34B42BE5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87" w:type="dxa"/>
          </w:tcPr>
          <w:p w14:paraId="7F04B220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Funcionalidade</w:t>
            </w:r>
            <w:r w:rsidR="007E1532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478" w:type="dxa"/>
          </w:tcPr>
          <w:p w14:paraId="72326FD5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807" w:type="dxa"/>
          </w:tcPr>
          <w:p w14:paraId="13F9221D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Resultado E</w:t>
            </w:r>
            <w:r w:rsidRPr="00016CF6">
              <w:rPr>
                <w:b/>
                <w:i w:val="0"/>
                <w:color w:val="auto"/>
              </w:rPr>
              <w:t>sperado</w:t>
            </w:r>
          </w:p>
        </w:tc>
      </w:tr>
      <w:tr w:rsidR="0056783B" w:rsidRPr="007328FD" w14:paraId="66FB72E6" w14:textId="77777777" w:rsidTr="00692437">
        <w:trPr>
          <w:trHeight w:val="559"/>
        </w:trPr>
        <w:tc>
          <w:tcPr>
            <w:tcW w:w="1101" w:type="dxa"/>
          </w:tcPr>
          <w:p w14:paraId="7A80289E" w14:textId="76DD6855" w:rsidR="0056783B" w:rsidRDefault="0056783B" w:rsidP="007E6CB5">
            <w:pPr>
              <w:pStyle w:val="EPP-Comentari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</w:t>
            </w:r>
            <w:r w:rsidR="008D1B41">
              <w:rPr>
                <w:i w:val="0"/>
                <w:color w:val="auto"/>
              </w:rPr>
              <w:t>1</w:t>
            </w:r>
          </w:p>
        </w:tc>
        <w:tc>
          <w:tcPr>
            <w:tcW w:w="3787" w:type="dxa"/>
          </w:tcPr>
          <w:p w14:paraId="21A33035" w14:textId="1C9EC6D8" w:rsidR="0056783B" w:rsidRDefault="00E1285A" w:rsidP="007E6CB5">
            <w:pPr>
              <w:pStyle w:val="EPP-Comentari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Visualizar </w:t>
            </w:r>
            <w:r w:rsidR="00692437">
              <w:rPr>
                <w:i w:val="0"/>
                <w:color w:val="auto"/>
              </w:rPr>
              <w:t xml:space="preserve">os detalhes da </w:t>
            </w:r>
            <w:r>
              <w:rPr>
                <w:i w:val="0"/>
                <w:color w:val="auto"/>
              </w:rPr>
              <w:t xml:space="preserve">espécie </w:t>
            </w:r>
          </w:p>
        </w:tc>
        <w:tc>
          <w:tcPr>
            <w:tcW w:w="2478" w:type="dxa"/>
          </w:tcPr>
          <w:p w14:paraId="0C7D3002" w14:textId="5DF09A1C" w:rsidR="0056783B" w:rsidRDefault="00E1285A" w:rsidP="009B6D96">
            <w:pPr>
              <w:pStyle w:val="EPP-Comentario"/>
              <w:jc w:val="both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Selecionar algum</w:t>
            </w:r>
            <w:r w:rsidR="00692437">
              <w:rPr>
                <w:i w:val="0"/>
                <w:color w:val="auto"/>
              </w:rPr>
              <w:t>a das espécie</w:t>
            </w:r>
          </w:p>
        </w:tc>
        <w:tc>
          <w:tcPr>
            <w:tcW w:w="2807" w:type="dxa"/>
          </w:tcPr>
          <w:p w14:paraId="39A76C88" w14:textId="659A185B" w:rsidR="0056783B" w:rsidRDefault="00692437" w:rsidP="007E6CB5">
            <w:pPr>
              <w:pStyle w:val="EPP-Comentari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Visualização dos detalhes da espécie</w:t>
            </w:r>
            <w:r w:rsidR="00E1285A">
              <w:rPr>
                <w:i w:val="0"/>
                <w:color w:val="auto"/>
              </w:rPr>
              <w:t xml:space="preserve"> </w:t>
            </w:r>
            <w:bookmarkStart w:id="3" w:name="_GoBack"/>
            <w:bookmarkEnd w:id="3"/>
            <w:r w:rsidR="00E1285A">
              <w:rPr>
                <w:i w:val="0"/>
                <w:color w:val="auto"/>
              </w:rPr>
              <w:t>com sucesso</w:t>
            </w:r>
          </w:p>
        </w:tc>
      </w:tr>
    </w:tbl>
    <w:p w14:paraId="35286283" w14:textId="77777777" w:rsidR="00016CF6" w:rsidRDefault="00016CF6" w:rsidP="007E6CB5">
      <w:pPr>
        <w:pStyle w:val="EPP-Comentario"/>
      </w:pPr>
    </w:p>
    <w:p w14:paraId="69580385" w14:textId="77777777" w:rsidR="0033170C" w:rsidRDefault="0033170C" w:rsidP="0033170C">
      <w:pPr>
        <w:pStyle w:val="EPP-Seonivel1"/>
      </w:pPr>
      <w:r>
        <w:t>tEM PROTÓTIPO?</w:t>
      </w:r>
    </w:p>
    <w:p w14:paraId="708BED8A" w14:textId="71DF4455" w:rsidR="0033170C" w:rsidRPr="007328FD" w:rsidRDefault="007328FD" w:rsidP="007E6CB5">
      <w:pPr>
        <w:pStyle w:val="EPP-Comentario"/>
        <w:rPr>
          <w:i w:val="0"/>
          <w:color w:val="auto"/>
          <w:sz w:val="24"/>
        </w:rPr>
      </w:pPr>
      <w:r w:rsidRPr="007328FD">
        <w:rPr>
          <w:i w:val="0"/>
          <w:color w:val="auto"/>
          <w:sz w:val="24"/>
        </w:rPr>
        <w:t>Não</w:t>
      </w:r>
      <w:r w:rsidR="00C72755">
        <w:rPr>
          <w:i w:val="0"/>
          <w:color w:val="auto"/>
          <w:sz w:val="24"/>
        </w:rPr>
        <w:t>, por enquanto o projeto não possui protótipo</w:t>
      </w:r>
      <w:r w:rsidR="00BE458B">
        <w:rPr>
          <w:i w:val="0"/>
          <w:color w:val="auto"/>
          <w:sz w:val="24"/>
        </w:rPr>
        <w:t xml:space="preserve">, mas pode </w:t>
      </w:r>
      <w:r w:rsidR="009B6D96">
        <w:rPr>
          <w:i w:val="0"/>
          <w:color w:val="auto"/>
          <w:sz w:val="24"/>
        </w:rPr>
        <w:t>ser visualizado o código fonte em WBio/Desenvolvimento/3.Implementação</w:t>
      </w:r>
      <w:r>
        <w:rPr>
          <w:i w:val="0"/>
          <w:color w:val="auto"/>
          <w:sz w:val="24"/>
        </w:rPr>
        <w:t>.</w:t>
      </w:r>
    </w:p>
    <w:sectPr w:rsidR="0033170C" w:rsidRPr="007328FD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CCFF78" w14:textId="77777777" w:rsidR="00645DA6" w:rsidRDefault="00645DA6">
      <w:r>
        <w:separator/>
      </w:r>
    </w:p>
  </w:endnote>
  <w:endnote w:type="continuationSeparator" w:id="0">
    <w:p w14:paraId="38F58537" w14:textId="77777777" w:rsidR="00645DA6" w:rsidRDefault="00645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03DB9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746397F6" w14:textId="77777777">
      <w:trPr>
        <w:cantSplit/>
      </w:trPr>
      <w:tc>
        <w:tcPr>
          <w:tcW w:w="6300" w:type="dxa"/>
        </w:tcPr>
        <w:p w14:paraId="08DCA473" w14:textId="40697E4E" w:rsidR="00FB4266" w:rsidRDefault="00645DA6" w:rsidP="007E6CB5">
          <w:pPr>
            <w:pStyle w:val="EPP-Cabealho"/>
          </w:pPr>
          <w:sdt>
            <w:sdtPr>
              <w:alias w:val="Gestor"/>
              <w:tag w:val=""/>
              <w:id w:val="-183205528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69452F">
                <w:t>&lt;</w:t>
              </w:r>
              <w:r w:rsidR="007328FD">
                <w:t>WBio</w:t>
              </w:r>
              <w:r w:rsidR="0069452F">
                <w:t>&gt; - &lt;</w:t>
              </w:r>
              <w:r w:rsidR="007328FD">
                <w:t xml:space="preserve">Wikipedia </w:t>
              </w:r>
              <w:r w:rsidR="007328FD">
                <w:t>Biológica</w:t>
              </w:r>
              <w:r w:rsidR="0069452F">
                <w:t>&gt;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69452F">
                <w:t>Versão &lt;</w:t>
              </w:r>
              <w:r w:rsidR="007328FD">
                <w:t>1.</w:t>
              </w:r>
              <w:r w:rsidR="0056783B">
                <w:t>0</w:t>
              </w:r>
              <w:r w:rsidR="0069452F">
                <w:t>&gt;</w:t>
              </w:r>
            </w:sdtContent>
          </w:sdt>
        </w:p>
      </w:tc>
      <w:tc>
        <w:tcPr>
          <w:tcW w:w="1705" w:type="dxa"/>
          <w:vAlign w:val="center"/>
        </w:tcPr>
        <w:p w14:paraId="139D72C6" w14:textId="77777777"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1A48C2BD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F2C6E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AF2C6E">
            <w:rPr>
              <w:noProof/>
            </w:rPr>
            <w:t>1</w:t>
          </w:r>
          <w:r w:rsidR="00841EC0">
            <w:rPr>
              <w:noProof/>
            </w:rPr>
            <w:fldChar w:fldCharType="end"/>
          </w:r>
        </w:p>
      </w:tc>
    </w:tr>
  </w:tbl>
  <w:p w14:paraId="2BC9A743" w14:textId="77777777" w:rsidR="00FB4266" w:rsidRDefault="0069452F" w:rsidP="0069452F">
    <w:pPr>
      <w:jc w:val="right"/>
    </w:pPr>
    <w:proofErr w:type="spellStart"/>
    <w:r>
      <w:t>vs</w:t>
    </w:r>
    <w:proofErr w:type="spellEnd"/>
    <w:r>
      <w:t xml:space="preserve">: </w:t>
    </w:r>
    <w:r w:rsidR="00645DA6">
      <w:fldChar w:fldCharType="begin"/>
    </w:r>
    <w:r w:rsidR="00645DA6">
      <w:instrText xml:space="preserve"> DOCPROPERTY  "Versão Modelo"  \* MERGEFORMAT </w:instrText>
    </w:r>
    <w:r w:rsidR="00645DA6">
      <w:fldChar w:fldCharType="separate"/>
    </w:r>
    <w:r w:rsidR="006662F9">
      <w:t>1</w:t>
    </w:r>
    <w:r w:rsidR="00645DA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521A1E" w14:textId="77777777" w:rsidR="00645DA6" w:rsidRDefault="00645DA6">
      <w:r>
        <w:separator/>
      </w:r>
    </w:p>
  </w:footnote>
  <w:footnote w:type="continuationSeparator" w:id="0">
    <w:p w14:paraId="4CF42F5E" w14:textId="77777777" w:rsidR="00645DA6" w:rsidRDefault="00645D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0FE51E83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3BFE5DBE" w14:textId="6BD22CBC" w:rsidR="00FB4266" w:rsidRPr="0056783B" w:rsidRDefault="0056783B" w:rsidP="007E6CB5">
          <w:pPr>
            <w:pStyle w:val="EPP-Cabealho"/>
            <w:rPr>
              <w:bCs/>
            </w:rPr>
          </w:pPr>
          <w:r w:rsidRPr="0056783B">
            <w:rPr>
              <w:bCs/>
            </w:rPr>
            <w:t>&lt;WBio&gt;</w:t>
          </w:r>
        </w:p>
      </w:tc>
      <w:sdt>
        <w:sdtPr>
          <w:rPr>
            <w:bCs/>
          </w:rPr>
          <w:alias w:val="Título"/>
          <w:tag w:val=""/>
          <w:id w:val="-143250694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285F2561" w14:textId="1E6D6F89" w:rsidR="00FB4266" w:rsidRDefault="004B1997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&lt;</w:t>
              </w:r>
              <w:r w:rsidR="0056783B">
                <w:rPr>
                  <w:bCs/>
                </w:rPr>
                <w:t>0</w:t>
              </w:r>
              <w:r w:rsidR="007207C6">
                <w:rPr>
                  <w:bCs/>
                </w:rPr>
                <w:t>5</w:t>
              </w:r>
              <w:r>
                <w:rPr>
                  <w:bCs/>
                </w:rPr>
                <w:t>&gt;-&lt;Historia de Usuario</w:t>
              </w:r>
              <w:r w:rsidR="0056783B">
                <w:rPr>
                  <w:bCs/>
                </w:rPr>
                <w:t xml:space="preserve"> UC0</w:t>
              </w:r>
              <w:r w:rsidR="007207C6">
                <w:rPr>
                  <w:bCs/>
                </w:rPr>
                <w:t>5</w:t>
              </w:r>
              <w:r>
                <w:rPr>
                  <w:bCs/>
                </w:rPr>
                <w:t>&gt;</w:t>
              </w:r>
            </w:p>
          </w:tc>
        </w:sdtContent>
      </w:sdt>
      <w:tc>
        <w:tcPr>
          <w:tcW w:w="1440" w:type="dxa"/>
          <w:vAlign w:val="center"/>
        </w:tcPr>
        <w:p w14:paraId="6529CE88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63D038AB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21F6E27"/>
    <w:multiLevelType w:val="hybridMultilevel"/>
    <w:tmpl w:val="46466A44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9714322"/>
    <w:multiLevelType w:val="hybridMultilevel"/>
    <w:tmpl w:val="95A66BFE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2"/>
  </w:num>
  <w:num w:numId="7">
    <w:abstractNumId w:val="7"/>
  </w:num>
  <w:num w:numId="8">
    <w:abstractNumId w:val="7"/>
  </w:num>
  <w:num w:numId="9">
    <w:abstractNumId w:val="0"/>
  </w:num>
  <w:num w:numId="10">
    <w:abstractNumId w:val="1"/>
  </w:num>
  <w:num w:numId="11">
    <w:abstractNumId w:val="4"/>
  </w:num>
  <w:num w:numId="12">
    <w:abstractNumId w:val="4"/>
    <w:lvlOverride w:ilvl="0">
      <w:startOverride w:val="1"/>
    </w:lvlOverride>
  </w:num>
  <w:num w:numId="13">
    <w:abstractNumId w:val="5"/>
  </w:num>
  <w:num w:numId="14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2F9"/>
    <w:rsid w:val="0000781E"/>
    <w:rsid w:val="00016CF6"/>
    <w:rsid w:val="00044BD2"/>
    <w:rsid w:val="00096D0C"/>
    <w:rsid w:val="000C77A8"/>
    <w:rsid w:val="00106DEA"/>
    <w:rsid w:val="00141BB7"/>
    <w:rsid w:val="00153EE8"/>
    <w:rsid w:val="001636B5"/>
    <w:rsid w:val="0018182D"/>
    <w:rsid w:val="00185D0C"/>
    <w:rsid w:val="001E0869"/>
    <w:rsid w:val="00254122"/>
    <w:rsid w:val="002C421F"/>
    <w:rsid w:val="0033170C"/>
    <w:rsid w:val="00366AC2"/>
    <w:rsid w:val="00375F64"/>
    <w:rsid w:val="00442A5D"/>
    <w:rsid w:val="00453FD0"/>
    <w:rsid w:val="0049456B"/>
    <w:rsid w:val="004B1997"/>
    <w:rsid w:val="0056783B"/>
    <w:rsid w:val="00580EC3"/>
    <w:rsid w:val="005C2EBC"/>
    <w:rsid w:val="00636D67"/>
    <w:rsid w:val="00645DA6"/>
    <w:rsid w:val="00651E57"/>
    <w:rsid w:val="006662F9"/>
    <w:rsid w:val="0067699B"/>
    <w:rsid w:val="00692437"/>
    <w:rsid w:val="0069452F"/>
    <w:rsid w:val="006A0A78"/>
    <w:rsid w:val="007207C6"/>
    <w:rsid w:val="007328FD"/>
    <w:rsid w:val="007839CF"/>
    <w:rsid w:val="007C4737"/>
    <w:rsid w:val="007E1532"/>
    <w:rsid w:val="007E6CB5"/>
    <w:rsid w:val="008202EF"/>
    <w:rsid w:val="0082433C"/>
    <w:rsid w:val="00824D94"/>
    <w:rsid w:val="00841EC0"/>
    <w:rsid w:val="008A0DD6"/>
    <w:rsid w:val="008D1B41"/>
    <w:rsid w:val="009A6367"/>
    <w:rsid w:val="009B0E25"/>
    <w:rsid w:val="009B6D96"/>
    <w:rsid w:val="00AA73B9"/>
    <w:rsid w:val="00AC5BC3"/>
    <w:rsid w:val="00AF2C6E"/>
    <w:rsid w:val="00B210BA"/>
    <w:rsid w:val="00B5102A"/>
    <w:rsid w:val="00BA0484"/>
    <w:rsid w:val="00BB664B"/>
    <w:rsid w:val="00BE458B"/>
    <w:rsid w:val="00C16EDA"/>
    <w:rsid w:val="00C36863"/>
    <w:rsid w:val="00C411CA"/>
    <w:rsid w:val="00C46317"/>
    <w:rsid w:val="00C57F6A"/>
    <w:rsid w:val="00C72755"/>
    <w:rsid w:val="00D3374F"/>
    <w:rsid w:val="00D60B3D"/>
    <w:rsid w:val="00DC47B2"/>
    <w:rsid w:val="00E1285A"/>
    <w:rsid w:val="00E700C7"/>
    <w:rsid w:val="00E74320"/>
    <w:rsid w:val="00E85C1E"/>
    <w:rsid w:val="00EA5759"/>
    <w:rsid w:val="00F03449"/>
    <w:rsid w:val="00F213A0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96A2566"/>
  <w15:docId w15:val="{61F0006C-B9AE-4CFC-97B1-431DB6055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9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uno\Downloads\Template_-_Historia_de_Usuario%20(1)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Template_-_Historia_de_Usuario (1)</Template>
  <TotalTime>0</TotalTime>
  <Pages>1</Pages>
  <Words>111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&lt;04&gt;-&lt;Historia de Usuario UC04&gt;</vt:lpstr>
    </vt:vector>
  </TitlesOfParts>
  <Manager>&lt;WBio&gt; - &lt;Wikipedia Biológica&gt;</Manager>
  <Company/>
  <LinksUpToDate>false</LinksUpToDate>
  <CharactersWithSpaces>714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&lt;05&gt;-&lt;Historia de Usuario UC05&gt;</dc:title>
  <dc:subject>Versão &lt;1.0&gt;</dc:subject>
  <dc:creator>Bruno</dc:creator>
  <cp:lastModifiedBy>Bruno</cp:lastModifiedBy>
  <cp:revision>2</cp:revision>
  <cp:lastPrinted>2005-05-05T18:34:00Z</cp:lastPrinted>
  <dcterms:created xsi:type="dcterms:W3CDTF">2024-11-26T22:07:00Z</dcterms:created>
  <dcterms:modified xsi:type="dcterms:W3CDTF">2024-11-26T22:07:00Z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