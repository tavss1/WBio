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2802105B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0349D6">
        <w:rPr>
          <w:b w:val="0"/>
          <w:lang w:val="pt-PT"/>
        </w:rPr>
        <w:t>6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0349D6">
        <w:rPr>
          <w:b w:val="0"/>
          <w:lang w:val="pt-PT"/>
        </w:rPr>
        <w:t>manter usuário</w:t>
      </w:r>
      <w:r w:rsidR="008A0DD6">
        <w:rPr>
          <w:b w:val="0"/>
          <w:lang w:val="pt-PT"/>
        </w:rPr>
        <w:t>;</w:t>
      </w:r>
    </w:p>
    <w:p w14:paraId="002391E0" w14:textId="54414F6D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2F0830">
        <w:rPr>
          <w:b w:val="0"/>
        </w:rPr>
        <w:t>6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6E6070D4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0349D6">
        <w:rPr>
          <w:sz w:val="24"/>
        </w:rPr>
        <w:t>22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20F13053" w:rsidR="0067699B" w:rsidRDefault="00C46317" w:rsidP="006662F9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="002F0830">
        <w:rPr>
          <w:sz w:val="24"/>
        </w:rPr>
        <w:t>Aprovador, quero adicionar usuários Administradores no sistema.</w:t>
      </w:r>
    </w:p>
    <w:p w14:paraId="5FD79BCB" w14:textId="674F5BC0" w:rsidR="002F0830" w:rsidRPr="00BE458B" w:rsidRDefault="002F0830" w:rsidP="002F0830">
      <w:pPr>
        <w:pStyle w:val="PargrafodaLista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 xml:space="preserve">Como um usuário, quero </w:t>
      </w:r>
      <w:r w:rsidRPr="002F0830">
        <w:rPr>
          <w:sz w:val="24"/>
        </w:rPr>
        <w:t>possuir perfil de acesso à funcionalidade Administrador</w:t>
      </w:r>
      <w:r>
        <w:rPr>
          <w:sz w:val="24"/>
        </w:rPr>
        <w:t xml:space="preserve"> se houver a aprovação.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08380435" w14:textId="1BAD18F2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2F0830">
        <w:rPr>
          <w:color w:val="auto"/>
          <w:sz w:val="24"/>
          <w:szCs w:val="24"/>
        </w:rPr>
        <w:t>Para se tornar administrador, é necessário que pesquisadores/biológos se registrem no sistema, por meio do envio do curriculo lattes, e ser aprovado</w:t>
      </w:r>
      <w:bookmarkStart w:id="3" w:name="_GoBack"/>
      <w:bookmarkEnd w:id="3"/>
      <w:r w:rsidR="002F0830">
        <w:rPr>
          <w:color w:val="auto"/>
          <w:sz w:val="24"/>
          <w:szCs w:val="24"/>
        </w:rPr>
        <w:t xml:space="preserve"> pelos aprovadores</w:t>
      </w: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478"/>
        <w:gridCol w:w="2807"/>
      </w:tblGrid>
      <w:tr w:rsidR="00016CF6" w:rsidRPr="00016CF6" w14:paraId="579E5D05" w14:textId="77777777" w:rsidTr="00692437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78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807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6783B" w:rsidRPr="007328FD" w14:paraId="66FB72E6" w14:textId="77777777" w:rsidTr="00692437">
        <w:trPr>
          <w:trHeight w:val="559"/>
        </w:trPr>
        <w:tc>
          <w:tcPr>
            <w:tcW w:w="1101" w:type="dxa"/>
          </w:tcPr>
          <w:p w14:paraId="7A80289E" w14:textId="76DD6855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</w:t>
            </w:r>
            <w:r w:rsidR="008D1B41">
              <w:rPr>
                <w:i w:val="0"/>
                <w:color w:val="auto"/>
              </w:rPr>
              <w:t>1</w:t>
            </w:r>
          </w:p>
        </w:tc>
        <w:tc>
          <w:tcPr>
            <w:tcW w:w="3787" w:type="dxa"/>
          </w:tcPr>
          <w:p w14:paraId="21A33035" w14:textId="29ED16D4" w:rsidR="0056783B" w:rsidRDefault="002F0830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Cadastro de Administrador</w:t>
            </w:r>
            <w:r w:rsidR="00E1285A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78" w:type="dxa"/>
          </w:tcPr>
          <w:p w14:paraId="0C7D3002" w14:textId="02FD14BF" w:rsidR="0056783B" w:rsidRDefault="002F0830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Envio de informações para cadastro (curriculo lattes)</w:t>
            </w:r>
          </w:p>
        </w:tc>
        <w:tc>
          <w:tcPr>
            <w:tcW w:w="2807" w:type="dxa"/>
          </w:tcPr>
          <w:p w14:paraId="39A76C88" w14:textId="0BCA6ABE" w:rsidR="0056783B" w:rsidRDefault="002F0830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Cadastro do administrador feito</w:t>
            </w:r>
            <w:r w:rsidR="00E1285A">
              <w:rPr>
                <w:i w:val="0"/>
                <w:color w:val="auto"/>
              </w:rPr>
              <w:t xml:space="preserve"> com sucesso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B7578" w14:textId="77777777" w:rsidR="005274AD" w:rsidRDefault="005274AD">
      <w:r>
        <w:separator/>
      </w:r>
    </w:p>
  </w:endnote>
  <w:endnote w:type="continuationSeparator" w:id="0">
    <w:p w14:paraId="07EDBD92" w14:textId="77777777" w:rsidR="005274AD" w:rsidRDefault="0052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5274AD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 xml:space="preserve">Wikipedia </w:t>
              </w:r>
              <w:r w:rsidR="007328FD">
                <w:t>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5274AD">
      <w:fldChar w:fldCharType="begin"/>
    </w:r>
    <w:r w:rsidR="005274AD">
      <w:instrText xml:space="preserve"> DOCPROPERTY  "Versão Modelo"  \* MERGEFORMAT </w:instrText>
    </w:r>
    <w:r w:rsidR="005274AD">
      <w:fldChar w:fldCharType="separate"/>
    </w:r>
    <w:r w:rsidR="006662F9">
      <w:t>1</w:t>
    </w:r>
    <w:r w:rsidR="005274A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FA00" w14:textId="77777777" w:rsidR="005274AD" w:rsidRDefault="005274AD">
      <w:r>
        <w:separator/>
      </w:r>
    </w:p>
  </w:footnote>
  <w:footnote w:type="continuationSeparator" w:id="0">
    <w:p w14:paraId="40090FF2" w14:textId="77777777" w:rsidR="005274AD" w:rsidRDefault="00527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45764FC8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0349D6">
                <w:rPr>
                  <w:bCs/>
                </w:rPr>
                <w:t>6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0349D6">
                <w:rPr>
                  <w:bCs/>
                </w:rPr>
                <w:t>6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349D6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2F0830"/>
    <w:rsid w:val="0033170C"/>
    <w:rsid w:val="00366AC2"/>
    <w:rsid w:val="00375F64"/>
    <w:rsid w:val="00442A5D"/>
    <w:rsid w:val="00453FD0"/>
    <w:rsid w:val="0049456B"/>
    <w:rsid w:val="004B1997"/>
    <w:rsid w:val="005274AD"/>
    <w:rsid w:val="0056783B"/>
    <w:rsid w:val="00580EC3"/>
    <w:rsid w:val="005C2EBC"/>
    <w:rsid w:val="00636D67"/>
    <w:rsid w:val="00651E57"/>
    <w:rsid w:val="006662F9"/>
    <w:rsid w:val="0067699B"/>
    <w:rsid w:val="00692437"/>
    <w:rsid w:val="0069452F"/>
    <w:rsid w:val="006A0A78"/>
    <w:rsid w:val="007207C6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9A6367"/>
    <w:rsid w:val="009B0E25"/>
    <w:rsid w:val="009B6D96"/>
    <w:rsid w:val="00AA73B9"/>
    <w:rsid w:val="00AC5BC3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&lt;05&gt;-&lt;Historia de Usuario UC05&gt;</vt:lpstr>
    </vt:vector>
  </TitlesOfParts>
  <Manager>&lt;WBio&gt; - &lt;Wikipedia Biológica&gt;</Manager>
  <Company/>
  <LinksUpToDate>false</LinksUpToDate>
  <CharactersWithSpaces>934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&lt;06&gt;-&lt;Historia de Usuario UC06&gt;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2024-11-26T22:24:00Z</dcterms:created>
  <dcterms:modified xsi:type="dcterms:W3CDTF">2024-11-26T22:24:00Z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