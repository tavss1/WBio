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12CCBE" w14:textId="729C4830" w:rsidR="007328FD" w:rsidRPr="008A0DD6" w:rsidRDefault="004B1997" w:rsidP="007328FD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7E02005D" w14:textId="10E8EA33" w:rsidR="008A0DD6" w:rsidRPr="008A0DD6" w:rsidRDefault="00BE458B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UC</w:t>
      </w:r>
      <w:r w:rsidR="0056783B">
        <w:rPr>
          <w:b w:val="0"/>
          <w:lang w:val="pt-PT"/>
        </w:rPr>
        <w:t>0</w:t>
      </w:r>
      <w:r w:rsidR="001723CE">
        <w:rPr>
          <w:b w:val="0"/>
          <w:lang w:val="pt-PT"/>
        </w:rPr>
        <w:t>8</w:t>
      </w:r>
      <w:r>
        <w:rPr>
          <w:b w:val="0"/>
          <w:lang w:val="pt-PT"/>
        </w:rPr>
        <w:t xml:space="preserve"> </w:t>
      </w:r>
      <w:r w:rsidR="00044BD2">
        <w:rPr>
          <w:b w:val="0"/>
          <w:lang w:val="pt-PT"/>
        </w:rPr>
        <w:t>–</w:t>
      </w:r>
      <w:r>
        <w:rPr>
          <w:b w:val="0"/>
          <w:lang w:val="pt-PT"/>
        </w:rPr>
        <w:t xml:space="preserve"> </w:t>
      </w:r>
      <w:r w:rsidR="001723CE">
        <w:rPr>
          <w:b w:val="0"/>
          <w:lang w:val="pt-PT"/>
        </w:rPr>
        <w:t>login</w:t>
      </w:r>
      <w:r w:rsidR="008A0DD6">
        <w:rPr>
          <w:b w:val="0"/>
          <w:lang w:val="pt-PT"/>
        </w:rPr>
        <w:t>;</w:t>
      </w:r>
    </w:p>
    <w:p w14:paraId="002391E0" w14:textId="47D50D87" w:rsidR="004B1997" w:rsidRDefault="004B1997" w:rsidP="004B1997">
      <w:pPr>
        <w:pStyle w:val="EPP-Seonivel1"/>
      </w:pPr>
      <w:r>
        <w:t>número da hist</w:t>
      </w:r>
      <w:r w:rsidR="007328FD">
        <w:t>ó</w:t>
      </w:r>
      <w:r>
        <w:t xml:space="preserve">ria: </w:t>
      </w:r>
      <w:r w:rsidR="001723CE">
        <w:rPr>
          <w:b w:val="0"/>
        </w:rPr>
        <w:t>8</w:t>
      </w:r>
    </w:p>
    <w:p w14:paraId="71FADB1D" w14:textId="77777777" w:rsidR="00BE458B" w:rsidRDefault="00AF2C6E" w:rsidP="00BE458B">
      <w:pPr>
        <w:pStyle w:val="EPP-Seonivel1"/>
      </w:pPr>
      <w:r>
        <w:t>estimativa:</w:t>
      </w:r>
      <w:r w:rsidR="00BE458B">
        <w:t xml:space="preserve"> </w:t>
      </w:r>
    </w:p>
    <w:p w14:paraId="1C6A5A42" w14:textId="33490965" w:rsidR="00BE458B" w:rsidRPr="00BE458B" w:rsidRDefault="00BE458B" w:rsidP="00BE458B">
      <w:pPr>
        <w:pStyle w:val="EPP-Cabealho"/>
        <w:numPr>
          <w:ilvl w:val="0"/>
          <w:numId w:val="13"/>
        </w:numPr>
        <w:jc w:val="both"/>
        <w:rPr>
          <w:sz w:val="24"/>
        </w:rPr>
      </w:pPr>
      <w:r w:rsidRPr="00BE458B">
        <w:rPr>
          <w:sz w:val="24"/>
        </w:rPr>
        <w:t xml:space="preserve">Para esta história será necessário </w:t>
      </w:r>
      <w:r w:rsidR="001723CE">
        <w:rPr>
          <w:sz w:val="24"/>
        </w:rPr>
        <w:t>31</w:t>
      </w:r>
      <w:r w:rsidRPr="00BE458B">
        <w:rPr>
          <w:sz w:val="24"/>
        </w:rPr>
        <w:t xml:space="preserve"> horas para o desenvolvimento e realização de testes do casos de caso.</w:t>
      </w:r>
    </w:p>
    <w:p w14:paraId="665026E4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</w:t>
      </w:r>
      <w:r w:rsidR="007328FD">
        <w:t>ó</w:t>
      </w:r>
      <w:r w:rsidR="004B1997">
        <w:t>ria</w:t>
      </w:r>
      <w:r w:rsidR="007328FD">
        <w:t>:</w:t>
      </w:r>
    </w:p>
    <w:p w14:paraId="2BF0F4FC" w14:textId="77777777" w:rsidR="006662F9" w:rsidRDefault="006662F9" w:rsidP="006662F9">
      <w:bookmarkStart w:id="1" w:name="_Toc464633894"/>
    </w:p>
    <w:p w14:paraId="7000A60F" w14:textId="7E78F399" w:rsidR="0067699B" w:rsidRDefault="008D41C5" w:rsidP="008D41C5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usuário </w:t>
      </w:r>
      <w:r w:rsidR="001723CE">
        <w:rPr>
          <w:sz w:val="24"/>
        </w:rPr>
        <w:t>Administrador, quero realizar login no sistema para ter acesso as funcionalidades</w:t>
      </w:r>
      <w:r>
        <w:rPr>
          <w:sz w:val="24"/>
        </w:rPr>
        <w:t>.</w:t>
      </w:r>
    </w:p>
    <w:p w14:paraId="01263F94" w14:textId="018CD2AA" w:rsidR="001723CE" w:rsidRPr="001723CE" w:rsidRDefault="001723CE" w:rsidP="001723CE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usuário </w:t>
      </w:r>
      <w:r>
        <w:rPr>
          <w:sz w:val="24"/>
        </w:rPr>
        <w:t>Curador</w:t>
      </w:r>
      <w:r>
        <w:rPr>
          <w:sz w:val="24"/>
        </w:rPr>
        <w:t>, quero realizar login no sistema para ter acesso a</w:t>
      </w:r>
      <w:r>
        <w:rPr>
          <w:sz w:val="24"/>
        </w:rPr>
        <w:t xml:space="preserve"> </w:t>
      </w:r>
      <w:r>
        <w:rPr>
          <w:sz w:val="24"/>
        </w:rPr>
        <w:t>funcionalidade.</w:t>
      </w:r>
    </w:p>
    <w:p w14:paraId="63EF6DCE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73546873" w14:textId="77777777" w:rsidR="00016CF6" w:rsidRDefault="00016CF6" w:rsidP="00016CF6">
      <w:pPr>
        <w:pStyle w:val="EPP-Comentario"/>
      </w:pPr>
    </w:p>
    <w:p w14:paraId="2807DE85" w14:textId="063E3C03" w:rsidR="008D41C5" w:rsidRPr="007328FD" w:rsidRDefault="00016CF6" w:rsidP="008D41C5">
      <w:pPr>
        <w:pStyle w:val="EPP-Cabealho"/>
        <w:jc w:val="left"/>
        <w:rPr>
          <w:sz w:val="24"/>
          <w:szCs w:val="24"/>
        </w:rPr>
      </w:pPr>
      <w:r w:rsidRPr="007328FD">
        <w:rPr>
          <w:b/>
          <w:sz w:val="24"/>
          <w:szCs w:val="24"/>
        </w:rPr>
        <w:t>Pré-condição</w:t>
      </w:r>
      <w:r w:rsidRPr="007328FD">
        <w:rPr>
          <w:sz w:val="24"/>
          <w:szCs w:val="24"/>
        </w:rPr>
        <w:t xml:space="preserve">: </w:t>
      </w:r>
      <w:r w:rsidR="001723CE">
        <w:rPr>
          <w:color w:val="auto"/>
          <w:sz w:val="24"/>
          <w:szCs w:val="24"/>
        </w:rPr>
        <w:t>Cadastro de Administradores e Curadores no sistema.</w:t>
      </w:r>
    </w:p>
    <w:p w14:paraId="08380435" w14:textId="01F4D123" w:rsidR="00016CF6" w:rsidRPr="007328FD" w:rsidRDefault="00016CF6" w:rsidP="00016CF6">
      <w:pPr>
        <w:pStyle w:val="EPP-Cabealho"/>
        <w:jc w:val="left"/>
        <w:rPr>
          <w:sz w:val="24"/>
          <w:szCs w:val="24"/>
        </w:rPr>
      </w:pPr>
    </w:p>
    <w:p w14:paraId="6806259D" w14:textId="77777777" w:rsidR="00016CF6" w:rsidRDefault="00016CF6" w:rsidP="00016CF6">
      <w:pPr>
        <w:pStyle w:val="EPP-Cabealho"/>
        <w:jc w:val="left"/>
      </w:pPr>
    </w:p>
    <w:p w14:paraId="4EDDF95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1101"/>
        <w:gridCol w:w="3787"/>
        <w:gridCol w:w="2904"/>
        <w:gridCol w:w="2381"/>
      </w:tblGrid>
      <w:tr w:rsidR="00016CF6" w:rsidRPr="00016CF6" w14:paraId="579E5D05" w14:textId="77777777" w:rsidTr="00E023F5">
        <w:tc>
          <w:tcPr>
            <w:tcW w:w="1101" w:type="dxa"/>
          </w:tcPr>
          <w:p w14:paraId="34B42BE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F04B22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904" w:type="dxa"/>
          </w:tcPr>
          <w:p w14:paraId="72326FD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81" w:type="dxa"/>
          </w:tcPr>
          <w:p w14:paraId="13F9221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8D41C5" w:rsidRPr="007328FD" w14:paraId="66FB72E6" w14:textId="77777777" w:rsidTr="00E023F5">
        <w:trPr>
          <w:trHeight w:val="559"/>
        </w:trPr>
        <w:tc>
          <w:tcPr>
            <w:tcW w:w="1101" w:type="dxa"/>
          </w:tcPr>
          <w:p w14:paraId="7A80289E" w14:textId="445A3A01" w:rsidR="008D41C5" w:rsidRDefault="008D41C5" w:rsidP="008D41C5">
            <w:pPr>
              <w:pStyle w:val="EPP-Comentario"/>
              <w:rPr>
                <w:i w:val="0"/>
                <w:color w:val="auto"/>
              </w:rPr>
            </w:pPr>
            <w:r w:rsidRPr="009B6D96">
              <w:rPr>
                <w:i w:val="0"/>
                <w:color w:val="auto"/>
              </w:rPr>
              <w:t>01</w:t>
            </w:r>
          </w:p>
        </w:tc>
        <w:tc>
          <w:tcPr>
            <w:tcW w:w="3787" w:type="dxa"/>
          </w:tcPr>
          <w:p w14:paraId="21A33035" w14:textId="6732F7D6" w:rsidR="008D41C5" w:rsidRDefault="001723CE" w:rsidP="008D41C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Login de Administrador</w:t>
            </w:r>
          </w:p>
        </w:tc>
        <w:tc>
          <w:tcPr>
            <w:tcW w:w="2904" w:type="dxa"/>
          </w:tcPr>
          <w:p w14:paraId="0C7D3002" w14:textId="2B657FB7" w:rsidR="008D41C5" w:rsidRDefault="005A18D9" w:rsidP="008D41C5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Dados de entrada (email e senha)</w:t>
            </w:r>
          </w:p>
        </w:tc>
        <w:tc>
          <w:tcPr>
            <w:tcW w:w="2381" w:type="dxa"/>
          </w:tcPr>
          <w:p w14:paraId="39A76C88" w14:textId="17F3AE21" w:rsidR="008D41C5" w:rsidRDefault="005A18D9" w:rsidP="008D41C5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Login realizado no sistema</w:t>
            </w:r>
          </w:p>
        </w:tc>
        <w:bookmarkStart w:id="3" w:name="_GoBack"/>
        <w:bookmarkEnd w:id="3"/>
      </w:tr>
      <w:tr w:rsidR="005A18D9" w:rsidRPr="007328FD" w14:paraId="4D1913B3" w14:textId="77777777" w:rsidTr="00E023F5">
        <w:trPr>
          <w:trHeight w:val="559"/>
        </w:trPr>
        <w:tc>
          <w:tcPr>
            <w:tcW w:w="1101" w:type="dxa"/>
          </w:tcPr>
          <w:p w14:paraId="3AA2AAC2" w14:textId="13948BCF" w:rsidR="005A18D9" w:rsidRPr="009B6D96" w:rsidRDefault="005A18D9" w:rsidP="008D41C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02</w:t>
            </w:r>
          </w:p>
        </w:tc>
        <w:tc>
          <w:tcPr>
            <w:tcW w:w="3787" w:type="dxa"/>
          </w:tcPr>
          <w:p w14:paraId="0D7DB177" w14:textId="15E09D39" w:rsidR="005A18D9" w:rsidRDefault="005A18D9" w:rsidP="008D41C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Login de Curador </w:t>
            </w:r>
          </w:p>
        </w:tc>
        <w:tc>
          <w:tcPr>
            <w:tcW w:w="2904" w:type="dxa"/>
          </w:tcPr>
          <w:p w14:paraId="2A0DE5AB" w14:textId="2335C607" w:rsidR="005A18D9" w:rsidRDefault="005A18D9" w:rsidP="008D41C5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Dados de entrada (email e senha)</w:t>
            </w:r>
          </w:p>
        </w:tc>
        <w:tc>
          <w:tcPr>
            <w:tcW w:w="2381" w:type="dxa"/>
          </w:tcPr>
          <w:p w14:paraId="723096E0" w14:textId="7E2A9268" w:rsidR="005A18D9" w:rsidRDefault="005A18D9" w:rsidP="008D41C5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Login realizado no sistema</w:t>
            </w:r>
          </w:p>
        </w:tc>
      </w:tr>
    </w:tbl>
    <w:p w14:paraId="35286283" w14:textId="77777777" w:rsidR="00016CF6" w:rsidRDefault="00016CF6" w:rsidP="007E6CB5">
      <w:pPr>
        <w:pStyle w:val="EPP-Comentario"/>
      </w:pPr>
    </w:p>
    <w:p w14:paraId="69580385" w14:textId="77777777" w:rsidR="0033170C" w:rsidRDefault="0033170C" w:rsidP="0033170C">
      <w:pPr>
        <w:pStyle w:val="EPP-Seonivel1"/>
      </w:pPr>
      <w:r>
        <w:t>tEM PROTÓTIPO?</w:t>
      </w:r>
    </w:p>
    <w:p w14:paraId="708BED8A" w14:textId="71DF4455" w:rsidR="0033170C" w:rsidRPr="007328FD" w:rsidRDefault="007328FD" w:rsidP="007E6CB5">
      <w:pPr>
        <w:pStyle w:val="EPP-Comentario"/>
        <w:rPr>
          <w:i w:val="0"/>
          <w:color w:val="auto"/>
          <w:sz w:val="24"/>
        </w:rPr>
      </w:pPr>
      <w:r w:rsidRPr="007328FD">
        <w:rPr>
          <w:i w:val="0"/>
          <w:color w:val="auto"/>
          <w:sz w:val="24"/>
        </w:rPr>
        <w:t>Não</w:t>
      </w:r>
      <w:r w:rsidR="00C72755">
        <w:rPr>
          <w:i w:val="0"/>
          <w:color w:val="auto"/>
          <w:sz w:val="24"/>
        </w:rPr>
        <w:t>, por enquanto o projeto não possui protótipo</w:t>
      </w:r>
      <w:r w:rsidR="00BE458B">
        <w:rPr>
          <w:i w:val="0"/>
          <w:color w:val="auto"/>
          <w:sz w:val="24"/>
        </w:rPr>
        <w:t xml:space="preserve">, mas pode </w:t>
      </w:r>
      <w:r w:rsidR="009B6D96">
        <w:rPr>
          <w:i w:val="0"/>
          <w:color w:val="auto"/>
          <w:sz w:val="24"/>
        </w:rPr>
        <w:t>ser visualizado o código fonte em WBio/Desenvolvimento/3.Implementação</w:t>
      </w:r>
      <w:r>
        <w:rPr>
          <w:i w:val="0"/>
          <w:color w:val="auto"/>
          <w:sz w:val="24"/>
        </w:rPr>
        <w:t>.</w:t>
      </w:r>
    </w:p>
    <w:sectPr w:rsidR="0033170C" w:rsidRPr="007328F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BA04F" w14:textId="77777777" w:rsidR="00847BD1" w:rsidRDefault="00847BD1">
      <w:r>
        <w:separator/>
      </w:r>
    </w:p>
  </w:endnote>
  <w:endnote w:type="continuationSeparator" w:id="0">
    <w:p w14:paraId="27218B27" w14:textId="77777777" w:rsidR="00847BD1" w:rsidRDefault="0084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3DB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46397F6" w14:textId="77777777">
      <w:trPr>
        <w:cantSplit/>
      </w:trPr>
      <w:tc>
        <w:tcPr>
          <w:tcW w:w="6300" w:type="dxa"/>
        </w:tcPr>
        <w:p w14:paraId="08DCA473" w14:textId="40697E4E" w:rsidR="00FB4266" w:rsidRDefault="00847BD1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7328FD">
                <w:t>WBio</w:t>
              </w:r>
              <w:r w:rsidR="0069452F">
                <w:t>&gt; - &lt;</w:t>
              </w:r>
              <w:r w:rsidR="007328FD">
                <w:t>Wikipedia Biológica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7328FD">
                <w:t>1.</w:t>
              </w:r>
              <w:r w:rsidR="0056783B">
                <w:t>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39D72C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A48C2B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2BC9A74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6662F9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CE967" w14:textId="77777777" w:rsidR="00847BD1" w:rsidRDefault="00847BD1">
      <w:r>
        <w:separator/>
      </w:r>
    </w:p>
  </w:footnote>
  <w:footnote w:type="continuationSeparator" w:id="0">
    <w:p w14:paraId="15BF0EAF" w14:textId="77777777" w:rsidR="00847BD1" w:rsidRDefault="00847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FE51E8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BFE5DBE" w14:textId="6BD22CBC" w:rsidR="00FB4266" w:rsidRPr="0056783B" w:rsidRDefault="0056783B" w:rsidP="007E6CB5">
          <w:pPr>
            <w:pStyle w:val="EPP-Cabealho"/>
            <w:rPr>
              <w:bCs/>
            </w:rPr>
          </w:pPr>
          <w:r w:rsidRPr="0056783B">
            <w:rPr>
              <w:bCs/>
            </w:rPr>
            <w:t>&lt;WBio&gt;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5F2561" w14:textId="7397BFCC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56783B">
                <w:rPr>
                  <w:bCs/>
                </w:rPr>
                <w:t>0</w:t>
              </w:r>
              <w:r w:rsidR="001723CE">
                <w:rPr>
                  <w:bCs/>
                </w:rPr>
                <w:t>8</w:t>
              </w:r>
              <w:r>
                <w:rPr>
                  <w:bCs/>
                </w:rPr>
                <w:t>&gt;-&lt;Historia de Usuario</w:t>
              </w:r>
              <w:r w:rsidR="0056783B">
                <w:rPr>
                  <w:bCs/>
                </w:rPr>
                <w:t xml:space="preserve"> UC0</w:t>
              </w:r>
              <w:r w:rsidR="001723CE">
                <w:rPr>
                  <w:bCs/>
                </w:rPr>
                <w:t>8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6529CE88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3D038A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1F6E27"/>
    <w:multiLevelType w:val="hybridMultilevel"/>
    <w:tmpl w:val="46466A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714322"/>
    <w:multiLevelType w:val="hybridMultilevel"/>
    <w:tmpl w:val="95A66BF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F9"/>
    <w:rsid w:val="0000781E"/>
    <w:rsid w:val="00016CF6"/>
    <w:rsid w:val="00044BD2"/>
    <w:rsid w:val="00096D0C"/>
    <w:rsid w:val="000C77A8"/>
    <w:rsid w:val="00106DEA"/>
    <w:rsid w:val="00141BB7"/>
    <w:rsid w:val="00153EE8"/>
    <w:rsid w:val="001636B5"/>
    <w:rsid w:val="001723CE"/>
    <w:rsid w:val="0018182D"/>
    <w:rsid w:val="00185D0C"/>
    <w:rsid w:val="001E0869"/>
    <w:rsid w:val="00254122"/>
    <w:rsid w:val="002C421F"/>
    <w:rsid w:val="0033170C"/>
    <w:rsid w:val="00366AC2"/>
    <w:rsid w:val="00375F64"/>
    <w:rsid w:val="00442A5D"/>
    <w:rsid w:val="00453FD0"/>
    <w:rsid w:val="0049456B"/>
    <w:rsid w:val="004B1997"/>
    <w:rsid w:val="0056783B"/>
    <w:rsid w:val="00580EC3"/>
    <w:rsid w:val="005A18D9"/>
    <w:rsid w:val="005C2EBC"/>
    <w:rsid w:val="00636D67"/>
    <w:rsid w:val="00651E57"/>
    <w:rsid w:val="006662F9"/>
    <w:rsid w:val="0067699B"/>
    <w:rsid w:val="0069452F"/>
    <w:rsid w:val="006A0A78"/>
    <w:rsid w:val="007328FD"/>
    <w:rsid w:val="007839CF"/>
    <w:rsid w:val="007C4737"/>
    <w:rsid w:val="007E1532"/>
    <w:rsid w:val="007E6CB5"/>
    <w:rsid w:val="008202EF"/>
    <w:rsid w:val="0082433C"/>
    <w:rsid w:val="00824D94"/>
    <w:rsid w:val="00841EC0"/>
    <w:rsid w:val="00847BD1"/>
    <w:rsid w:val="008A0DD6"/>
    <w:rsid w:val="008D1B41"/>
    <w:rsid w:val="008D41C5"/>
    <w:rsid w:val="00965FC4"/>
    <w:rsid w:val="009A6367"/>
    <w:rsid w:val="009B0E25"/>
    <w:rsid w:val="009B6D96"/>
    <w:rsid w:val="00AA73B9"/>
    <w:rsid w:val="00AC5BC3"/>
    <w:rsid w:val="00AE0B1B"/>
    <w:rsid w:val="00AF2C6E"/>
    <w:rsid w:val="00B06C23"/>
    <w:rsid w:val="00B210BA"/>
    <w:rsid w:val="00B5102A"/>
    <w:rsid w:val="00BA0484"/>
    <w:rsid w:val="00BB664B"/>
    <w:rsid w:val="00BE458B"/>
    <w:rsid w:val="00C16EDA"/>
    <w:rsid w:val="00C36863"/>
    <w:rsid w:val="00C411CA"/>
    <w:rsid w:val="00C46317"/>
    <w:rsid w:val="00C57F6A"/>
    <w:rsid w:val="00C72755"/>
    <w:rsid w:val="00D3374F"/>
    <w:rsid w:val="00D60B3D"/>
    <w:rsid w:val="00DC47B2"/>
    <w:rsid w:val="00E023F5"/>
    <w:rsid w:val="00E1285A"/>
    <w:rsid w:val="00E700C7"/>
    <w:rsid w:val="00E74320"/>
    <w:rsid w:val="00E85C1E"/>
    <w:rsid w:val="00EA5759"/>
    <w:rsid w:val="00F03449"/>
    <w:rsid w:val="00F213A0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6A2566"/>
  <w15:docId w15:val="{61F0006C-B9AE-4CFC-97B1-431DB60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_-_Historia_de_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Template_-_Historia_de_Usuario (1)</Template>
  <TotalTime>0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&lt;07&gt;-&lt;Historia de Usuario UC07&gt;</vt:lpstr>
    </vt:vector>
  </TitlesOfParts>
  <Manager>&lt;WBio&gt; - &lt;Wikipedia Biológica&gt;</Manager>
  <Company/>
  <LinksUpToDate>false</LinksUpToDate>
  <CharactersWithSpaces>867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&lt;08&gt;-&lt;Historia de Usuario UC08&gt;</dc:title>
  <dc:subject>Versão &lt;1.0&gt;</dc:subject>
  <dc:creator>Bruno</dc:creator>
  <cp:lastModifiedBy>Bruno</cp:lastModifiedBy>
  <cp:revision>2</cp:revision>
  <cp:lastPrinted>2005-05-05T18:34:00Z</cp:lastPrinted>
  <dcterms:created xsi:type="dcterms:W3CDTF">2024-11-26T22:48:00Z</dcterms:created>
  <dcterms:modified xsi:type="dcterms:W3CDTF">2024-11-26T22:48:00Z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