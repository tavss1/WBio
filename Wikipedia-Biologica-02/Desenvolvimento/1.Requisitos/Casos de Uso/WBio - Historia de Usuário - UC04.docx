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575E5310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F03449">
        <w:rPr>
          <w:b w:val="0"/>
          <w:lang w:val="pt-PT"/>
        </w:rPr>
        <w:t>4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F03449">
        <w:rPr>
          <w:b w:val="0"/>
          <w:lang w:val="pt-PT"/>
        </w:rPr>
        <w:t>Filtrar pesquisa</w:t>
      </w:r>
      <w:r w:rsidR="008A0DD6">
        <w:rPr>
          <w:b w:val="0"/>
          <w:lang w:val="pt-PT"/>
        </w:rPr>
        <w:t>;</w:t>
      </w:r>
    </w:p>
    <w:p w14:paraId="002391E0" w14:textId="679BA9C2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E1285A">
        <w:rPr>
          <w:b w:val="0"/>
        </w:rPr>
        <w:t>4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11635F0E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56783B">
        <w:rPr>
          <w:sz w:val="24"/>
        </w:rPr>
        <w:t>1</w:t>
      </w:r>
      <w:r w:rsidR="00E1285A">
        <w:rPr>
          <w:sz w:val="24"/>
        </w:rPr>
        <w:t>8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7000A60F" w14:textId="20E49DE6" w:rsidR="0067699B" w:rsidRPr="00BE458B" w:rsidRDefault="00C46317" w:rsidP="006662F9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 w:rsidR="0056783B">
        <w:rPr>
          <w:sz w:val="24"/>
        </w:rPr>
        <w:t xml:space="preserve">usuário </w:t>
      </w:r>
      <w:r w:rsidR="008D1B41">
        <w:rPr>
          <w:sz w:val="24"/>
        </w:rPr>
        <w:t>padrão,</w:t>
      </w:r>
      <w:r>
        <w:rPr>
          <w:sz w:val="24"/>
        </w:rPr>
        <w:t xml:space="preserve"> quero</w:t>
      </w:r>
      <w:r w:rsidR="00E1285A">
        <w:rPr>
          <w:sz w:val="24"/>
        </w:rPr>
        <w:t xml:space="preserve"> filtrar e visualizar todas as espécies que fazem parte de certo grupo taxonômico.</w:t>
      </w:r>
    </w:p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  <w:bookmarkStart w:id="3" w:name="_GoBack"/>
      <w:bookmarkEnd w:id="3"/>
    </w:p>
    <w:p w14:paraId="08380435" w14:textId="043BCF19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8D1B41">
        <w:rPr>
          <w:color w:val="auto"/>
          <w:sz w:val="24"/>
          <w:szCs w:val="24"/>
        </w:rPr>
        <w:t>Haver animais registrados no sistema</w:t>
      </w:r>
      <w:r w:rsidR="00E1285A">
        <w:rPr>
          <w:color w:val="auto"/>
          <w:sz w:val="24"/>
          <w:szCs w:val="24"/>
        </w:rPr>
        <w:t>.</w:t>
      </w: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904"/>
        <w:gridCol w:w="2381"/>
      </w:tblGrid>
      <w:tr w:rsidR="00016CF6" w:rsidRPr="00016CF6" w14:paraId="579E5D05" w14:textId="77777777" w:rsidTr="00E1285A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904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1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56783B" w:rsidRPr="007328FD" w14:paraId="66FB72E6" w14:textId="77777777" w:rsidTr="00E1285A">
        <w:trPr>
          <w:trHeight w:val="559"/>
        </w:trPr>
        <w:tc>
          <w:tcPr>
            <w:tcW w:w="1101" w:type="dxa"/>
          </w:tcPr>
          <w:p w14:paraId="7A80289E" w14:textId="76DD6855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</w:t>
            </w:r>
            <w:r w:rsidR="008D1B41">
              <w:rPr>
                <w:i w:val="0"/>
                <w:color w:val="auto"/>
              </w:rPr>
              <w:t>1</w:t>
            </w:r>
          </w:p>
        </w:tc>
        <w:tc>
          <w:tcPr>
            <w:tcW w:w="3787" w:type="dxa"/>
          </w:tcPr>
          <w:p w14:paraId="21A33035" w14:textId="5B47B345" w:rsidR="0056783B" w:rsidRDefault="00AE0B1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Filtragem de espécies</w:t>
            </w:r>
          </w:p>
        </w:tc>
        <w:tc>
          <w:tcPr>
            <w:tcW w:w="2904" w:type="dxa"/>
          </w:tcPr>
          <w:p w14:paraId="0C7D3002" w14:textId="3B88D245" w:rsidR="0056783B" w:rsidRDefault="00E1285A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Selecionar algum dos grupos taxonômicos (Filo, Família, Classe, Ordem, Gênero)</w:t>
            </w:r>
          </w:p>
        </w:tc>
        <w:tc>
          <w:tcPr>
            <w:tcW w:w="2381" w:type="dxa"/>
          </w:tcPr>
          <w:p w14:paraId="39A76C88" w14:textId="12565F2A" w:rsidR="0056783B" w:rsidRDefault="00E1285A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Filtragem feita com sucesso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4338" w14:textId="77777777" w:rsidR="009B36B2" w:rsidRDefault="009B36B2">
      <w:r>
        <w:separator/>
      </w:r>
    </w:p>
  </w:endnote>
  <w:endnote w:type="continuationSeparator" w:id="0">
    <w:p w14:paraId="741E6ED1" w14:textId="77777777" w:rsidR="009B36B2" w:rsidRDefault="009B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9B36B2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>Wikipedia 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662F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5F6A2" w14:textId="77777777" w:rsidR="009B36B2" w:rsidRDefault="009B36B2">
      <w:r>
        <w:separator/>
      </w:r>
    </w:p>
  </w:footnote>
  <w:footnote w:type="continuationSeparator" w:id="0">
    <w:p w14:paraId="01F86AF8" w14:textId="77777777" w:rsidR="009B36B2" w:rsidRDefault="009B3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5E3DF41A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DC47B2">
                <w:rPr>
                  <w:bCs/>
                </w:rPr>
                <w:t>4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DC47B2">
                <w:rPr>
                  <w:bCs/>
                </w:rPr>
                <w:t>4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44BD2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6783B"/>
    <w:rsid w:val="00580EC3"/>
    <w:rsid w:val="005C2EBC"/>
    <w:rsid w:val="00636D67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D1B41"/>
    <w:rsid w:val="00965FC4"/>
    <w:rsid w:val="009A6367"/>
    <w:rsid w:val="009B0E25"/>
    <w:rsid w:val="009B36B2"/>
    <w:rsid w:val="009B6D96"/>
    <w:rsid w:val="00AA73B9"/>
    <w:rsid w:val="00AC5BC3"/>
    <w:rsid w:val="00AE0B1B"/>
    <w:rsid w:val="00AF2C6E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DC47B2"/>
    <w:rsid w:val="00E1285A"/>
    <w:rsid w:val="00E700C7"/>
    <w:rsid w:val="00E74320"/>
    <w:rsid w:val="00E85C1E"/>
    <w:rsid w:val="00EA5759"/>
    <w:rsid w:val="00F0344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&lt;03&gt;-&lt;Historia de Usuario UC03&gt;</vt:lpstr>
    </vt:vector>
  </TitlesOfParts>
  <Manager>&lt;WBio&gt; - &lt;Wikipedia Biológica&gt;</Manager>
  <Company/>
  <LinksUpToDate>false</LinksUpToDate>
  <CharactersWithSpaces>749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&lt;04&gt;-&lt;Historia de Usuario UC04&gt;</dc:title>
  <dc:subject>Versão &lt;1.0&gt;</dc:subject>
  <dc:creator>Bruno</dc:creator>
  <cp:lastModifiedBy>Bruno</cp:lastModifiedBy>
  <cp:revision>3</cp:revision>
  <cp:lastPrinted>2005-05-05T18:34:00Z</cp:lastPrinted>
  <dcterms:created xsi:type="dcterms:W3CDTF">2024-11-26T22:02:00Z</dcterms:created>
  <dcterms:modified xsi:type="dcterms:W3CDTF">2024-11-26T22:25:00Z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