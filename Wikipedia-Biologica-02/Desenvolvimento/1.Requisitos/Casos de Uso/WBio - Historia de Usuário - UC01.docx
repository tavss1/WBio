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5ED6D320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8D41C5">
        <w:rPr>
          <w:b w:val="0"/>
          <w:lang w:val="pt-PT"/>
        </w:rPr>
        <w:t>1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8D41C5">
        <w:rPr>
          <w:b w:val="0"/>
          <w:lang w:val="pt-PT"/>
        </w:rPr>
        <w:t>Cadastrar espécies</w:t>
      </w:r>
      <w:r w:rsidR="008A0DD6">
        <w:rPr>
          <w:b w:val="0"/>
          <w:lang w:val="pt-PT"/>
        </w:rPr>
        <w:t>;</w:t>
      </w:r>
    </w:p>
    <w:p w14:paraId="002391E0" w14:textId="2C17FDB5" w:rsidR="004B1997" w:rsidRDefault="004B1997" w:rsidP="004B1997">
      <w:pPr>
        <w:pStyle w:val="EPP-Seonivel1"/>
      </w:pPr>
      <w:bookmarkStart w:id="1" w:name="_GoBack"/>
      <w:bookmarkEnd w:id="1"/>
      <w:r>
        <w:t>número da hist</w:t>
      </w:r>
      <w:r w:rsidR="007328FD">
        <w:t>ó</w:t>
      </w:r>
      <w:r>
        <w:t xml:space="preserve">ria: </w:t>
      </w:r>
      <w:r w:rsidR="008D41C5">
        <w:rPr>
          <w:b w:val="0"/>
        </w:rPr>
        <w:t>1</w:t>
      </w:r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7F1B3470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56783B">
        <w:rPr>
          <w:sz w:val="24"/>
        </w:rPr>
        <w:t>1</w:t>
      </w:r>
      <w:r w:rsidR="008D41C5">
        <w:rPr>
          <w:sz w:val="24"/>
        </w:rPr>
        <w:t>4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2" w:name="_Toc464633894"/>
    </w:p>
    <w:p w14:paraId="7000A60F" w14:textId="4C1367AF" w:rsidR="0067699B" w:rsidRPr="008D41C5" w:rsidRDefault="008D41C5" w:rsidP="008D41C5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usuário </w:t>
      </w:r>
      <w:r>
        <w:rPr>
          <w:b/>
          <w:sz w:val="24"/>
        </w:rPr>
        <w:t>Administrador</w:t>
      </w:r>
      <w:r>
        <w:rPr>
          <w:sz w:val="24"/>
        </w:rPr>
        <w:t xml:space="preserve">, quero realizar o </w:t>
      </w:r>
      <w:r>
        <w:rPr>
          <w:sz w:val="24"/>
        </w:rPr>
        <w:t>cadastro</w:t>
      </w:r>
      <w:r>
        <w:rPr>
          <w:sz w:val="24"/>
        </w:rPr>
        <w:t xml:space="preserve"> de espécies no sistema.</w:t>
      </w:r>
    </w:p>
    <w:p w14:paraId="63EF6DCE" w14:textId="77777777" w:rsidR="00016CF6" w:rsidRDefault="004B1997" w:rsidP="00016CF6">
      <w:pPr>
        <w:pStyle w:val="EPP-Seonivel1"/>
      </w:pPr>
      <w:bookmarkStart w:id="3" w:name="_Toc464633895"/>
      <w:bookmarkEnd w:id="2"/>
      <w:r>
        <w:t>TESTES DE ACEITAÇÃO</w:t>
      </w:r>
      <w:bookmarkEnd w:id="3"/>
    </w:p>
    <w:p w14:paraId="73546873" w14:textId="77777777" w:rsidR="00016CF6" w:rsidRDefault="00016CF6" w:rsidP="00016CF6">
      <w:pPr>
        <w:pStyle w:val="EPP-Comentario"/>
      </w:pPr>
    </w:p>
    <w:p w14:paraId="2807DE85" w14:textId="77777777" w:rsidR="008D41C5" w:rsidRPr="007328FD" w:rsidRDefault="00016CF6" w:rsidP="008D41C5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8D41C5" w:rsidRPr="00BE458B">
        <w:rPr>
          <w:color w:val="auto"/>
          <w:sz w:val="24"/>
          <w:szCs w:val="24"/>
        </w:rPr>
        <w:t>O usuário deve estar logado no Sistema e possuir perfil de acesso à funcionalidade (</w:t>
      </w:r>
      <w:r w:rsidR="008D41C5" w:rsidRPr="0056783B">
        <w:rPr>
          <w:b/>
          <w:color w:val="auto"/>
          <w:sz w:val="24"/>
          <w:szCs w:val="24"/>
        </w:rPr>
        <w:t>Administrador</w:t>
      </w:r>
      <w:r w:rsidR="008D41C5" w:rsidRPr="00BE458B">
        <w:rPr>
          <w:color w:val="auto"/>
          <w:sz w:val="24"/>
          <w:szCs w:val="24"/>
        </w:rPr>
        <w:t>)</w:t>
      </w:r>
      <w:r w:rsidR="008D41C5">
        <w:rPr>
          <w:color w:val="auto"/>
          <w:sz w:val="24"/>
          <w:szCs w:val="24"/>
        </w:rPr>
        <w:t xml:space="preserve"> para realizar o cadastro</w:t>
      </w:r>
      <w:r w:rsidR="008D41C5" w:rsidRPr="00BE458B">
        <w:rPr>
          <w:color w:val="auto"/>
          <w:sz w:val="24"/>
          <w:szCs w:val="24"/>
        </w:rPr>
        <w:t>.</w:t>
      </w:r>
    </w:p>
    <w:p w14:paraId="08380435" w14:textId="01F4D123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3187"/>
        <w:gridCol w:w="2098"/>
      </w:tblGrid>
      <w:tr w:rsidR="00016CF6" w:rsidRPr="00016CF6" w14:paraId="579E5D05" w14:textId="77777777" w:rsidTr="008D41C5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3187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098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8D41C5" w:rsidRPr="007328FD" w14:paraId="66FB72E6" w14:textId="77777777" w:rsidTr="008D41C5">
        <w:trPr>
          <w:trHeight w:val="559"/>
        </w:trPr>
        <w:tc>
          <w:tcPr>
            <w:tcW w:w="1101" w:type="dxa"/>
          </w:tcPr>
          <w:p w14:paraId="7A80289E" w14:textId="445A3A01" w:rsidR="008D41C5" w:rsidRDefault="008D41C5" w:rsidP="008D41C5">
            <w:pPr>
              <w:pStyle w:val="EPP-Comentario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01</w:t>
            </w:r>
          </w:p>
        </w:tc>
        <w:tc>
          <w:tcPr>
            <w:tcW w:w="3787" w:type="dxa"/>
          </w:tcPr>
          <w:p w14:paraId="21A33035" w14:textId="6C265329" w:rsidR="008D41C5" w:rsidRDefault="008D41C5" w:rsidP="008D41C5">
            <w:pPr>
              <w:pStyle w:val="EPP-Comentario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Cadastrar espécie</w:t>
            </w:r>
          </w:p>
        </w:tc>
        <w:tc>
          <w:tcPr>
            <w:tcW w:w="3187" w:type="dxa"/>
          </w:tcPr>
          <w:p w14:paraId="0C7D3002" w14:textId="6A29351A" w:rsidR="008D41C5" w:rsidRDefault="008D41C5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Dados da espécie (Nome popular,</w:t>
            </w:r>
            <w:r>
              <w:rPr>
                <w:i w:val="0"/>
                <w:color w:val="auto"/>
              </w:rPr>
              <w:t xml:space="preserve"> taxonomia, habitat, descrição, alimentação, imagem)</w:t>
            </w:r>
          </w:p>
        </w:tc>
        <w:tc>
          <w:tcPr>
            <w:tcW w:w="2098" w:type="dxa"/>
          </w:tcPr>
          <w:p w14:paraId="39A76C88" w14:textId="44049D01" w:rsidR="008D41C5" w:rsidRDefault="008D41C5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Visualização que a espécie foi registrada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5D5C6" w14:textId="77777777" w:rsidR="00033960" w:rsidRDefault="00033960">
      <w:r>
        <w:separator/>
      </w:r>
    </w:p>
  </w:endnote>
  <w:endnote w:type="continuationSeparator" w:id="0">
    <w:p w14:paraId="13276096" w14:textId="77777777" w:rsidR="00033960" w:rsidRDefault="0003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03396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>Wikipedia 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662F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CC2E" w14:textId="77777777" w:rsidR="00033960" w:rsidRDefault="00033960">
      <w:r>
        <w:separator/>
      </w:r>
    </w:p>
  </w:footnote>
  <w:footnote w:type="continuationSeparator" w:id="0">
    <w:p w14:paraId="0AB207EE" w14:textId="77777777" w:rsidR="00033960" w:rsidRDefault="0003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2863788F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8D41C5">
                <w:rPr>
                  <w:bCs/>
                </w:rPr>
                <w:t>1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8D41C5">
                <w:rPr>
                  <w:bCs/>
                </w:rPr>
                <w:t>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33960"/>
    <w:rsid w:val="00044BD2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6783B"/>
    <w:rsid w:val="00580EC3"/>
    <w:rsid w:val="005C2EBC"/>
    <w:rsid w:val="00636D67"/>
    <w:rsid w:val="00651E57"/>
    <w:rsid w:val="006662F9"/>
    <w:rsid w:val="0067699B"/>
    <w:rsid w:val="0069452F"/>
    <w:rsid w:val="006A0A78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8D1B41"/>
    <w:rsid w:val="008D41C5"/>
    <w:rsid w:val="00965FC4"/>
    <w:rsid w:val="009A6367"/>
    <w:rsid w:val="009B0E25"/>
    <w:rsid w:val="009B6D96"/>
    <w:rsid w:val="00AA73B9"/>
    <w:rsid w:val="00AC5BC3"/>
    <w:rsid w:val="00AE0B1B"/>
    <w:rsid w:val="00AF2C6E"/>
    <w:rsid w:val="00B210BA"/>
    <w:rsid w:val="00B5102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DC47B2"/>
    <w:rsid w:val="00E1285A"/>
    <w:rsid w:val="00E700C7"/>
    <w:rsid w:val="00E74320"/>
    <w:rsid w:val="00E85C1E"/>
    <w:rsid w:val="00EA5759"/>
    <w:rsid w:val="00F0344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0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&lt;04&gt;-&lt;Historia de Usuario UC04&gt;</vt:lpstr>
    </vt:vector>
  </TitlesOfParts>
  <Manager>&lt;WBio&gt; - &lt;Wikipedia Biológica&gt;</Manager>
  <Company/>
  <LinksUpToDate>false</LinksUpToDate>
  <CharactersWithSpaces>823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Bruno</dc:creator>
  <cp:lastModifiedBy>Bruno</cp:lastModifiedBy>
  <cp:revision>2</cp:revision>
  <cp:lastPrinted>2005-05-05T18:34:00Z</cp:lastPrinted>
  <dcterms:created xsi:type="dcterms:W3CDTF">2024-11-26T22:34:00Z</dcterms:created>
  <dcterms:modified xsi:type="dcterms:W3CDTF">2024-11-26T22:34:00Z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