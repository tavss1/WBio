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460E0" w14:textId="77777777" w:rsidR="00F5252D" w:rsidRDefault="003D1B14">
      <w:pPr>
        <w:pStyle w:val="Ttulo1"/>
      </w:pPr>
      <w:r>
        <w:t>Identificação</w:t>
      </w:r>
    </w:p>
    <w:p w14:paraId="1CD5254E" w14:textId="2AC276ED" w:rsidR="001B31FC" w:rsidRPr="004F6591" w:rsidRDefault="004F6591" w:rsidP="004F6591">
      <w:r>
        <w:t>Reunião de</w:t>
      </w:r>
      <w:r w:rsidR="001B31FC" w:rsidRPr="004F6591">
        <w:t xml:space="preserve"> </w:t>
      </w:r>
      <w:r>
        <w:t>p</w:t>
      </w:r>
      <w:r w:rsidR="001B31FC" w:rsidRPr="004F6591">
        <w:t>lanejamento</w:t>
      </w:r>
      <w:r>
        <w:t xml:space="preserve"> inicial do projeto</w:t>
      </w:r>
    </w:p>
    <w:p w14:paraId="6A178DF9" w14:textId="4C80BE48" w:rsidR="00F5252D" w:rsidRDefault="00F5252D" w:rsidP="007A2D72">
      <w:pPr>
        <w:pStyle w:val="Instruo"/>
      </w:pPr>
    </w:p>
    <w:p w14:paraId="24AE6C4A" w14:textId="77777777" w:rsidR="00F5252D" w:rsidRDefault="00F5252D"/>
    <w:tbl>
      <w:tblPr>
        <w:tblW w:w="4972" w:type="pct"/>
        <w:tblInd w:w="68" w:type="dxa"/>
        <w:tblBorders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1"/>
        <w:gridCol w:w="1969"/>
        <w:gridCol w:w="1766"/>
        <w:gridCol w:w="1766"/>
        <w:gridCol w:w="1534"/>
        <w:gridCol w:w="1548"/>
      </w:tblGrid>
      <w:tr w:rsidR="00F5252D" w14:paraId="2E3BD56A" w14:textId="77777777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27D1CC3" w14:textId="77777777" w:rsidR="00F5252D" w:rsidRDefault="003D1B14">
            <w:pPr>
              <w:jc w:val="left"/>
            </w:pPr>
            <w:r>
              <w:rPr>
                <w:b/>
              </w:rPr>
              <w:t>Data</w:t>
            </w:r>
            <w:r>
              <w:t xml:space="preserve">: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5426D" w14:textId="15B76EBB" w:rsidR="00F5252D" w:rsidRPr="004F6591" w:rsidRDefault="006A0476">
            <w:pPr>
              <w:jc w:val="left"/>
              <w:rPr>
                <w:lang w:val="en-US"/>
              </w:rPr>
            </w:pPr>
            <w:r>
              <w:t>08</w:t>
            </w:r>
            <w:r w:rsidR="004F6591">
              <w:rPr>
                <w:lang w:val="en-US"/>
              </w:rPr>
              <w:t>/</w:t>
            </w:r>
            <w:r>
              <w:rPr>
                <w:lang w:val="en-US"/>
              </w:rPr>
              <w:t>10</w:t>
            </w:r>
            <w:r w:rsidR="004F6591">
              <w:rPr>
                <w:lang w:val="en-US"/>
              </w:rPr>
              <w:t>/2024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E92246B" w14:textId="77777777" w:rsidR="00F5252D" w:rsidRDefault="003D1B14">
            <w:pPr>
              <w:jc w:val="left"/>
            </w:pPr>
            <w:r>
              <w:rPr>
                <w:b/>
              </w:rPr>
              <w:t>Início:</w:t>
            </w:r>
            <w:r>
              <w:rPr>
                <w:bCs/>
              </w:rPr>
              <w:t xml:space="preserve"> 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BE807" w14:textId="299DC999" w:rsidR="00F5252D" w:rsidRDefault="00B47379">
            <w:pPr>
              <w:jc w:val="left"/>
            </w:pPr>
            <w:r>
              <w:t>17:00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D510F24" w14:textId="77777777" w:rsidR="00F5252D" w:rsidRDefault="003D1B14">
            <w:pPr>
              <w:jc w:val="left"/>
            </w:pPr>
            <w:r>
              <w:rPr>
                <w:b/>
              </w:rPr>
              <w:t>Término:</w:t>
            </w:r>
            <w:r>
              <w:rPr>
                <w:bCs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E8D34" w14:textId="19133177" w:rsidR="00F5252D" w:rsidRDefault="00B47379">
            <w:pPr>
              <w:jc w:val="left"/>
            </w:pPr>
            <w:r>
              <w:t>19;30</w:t>
            </w:r>
          </w:p>
        </w:tc>
      </w:tr>
      <w:tr w:rsidR="00F5252D" w14:paraId="6D608C82" w14:textId="77777777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8770EF6" w14:textId="77777777" w:rsidR="00F5252D" w:rsidRDefault="003D1B14">
            <w:pPr>
              <w:jc w:val="left"/>
            </w:pPr>
            <w:r>
              <w:rPr>
                <w:b/>
              </w:rPr>
              <w:t>Local:</w:t>
            </w:r>
            <w:r>
              <w:t xml:space="preserve"> </w:t>
            </w:r>
          </w:p>
        </w:tc>
        <w:tc>
          <w:tcPr>
            <w:tcW w:w="5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5C9D6" w14:textId="62B621E0" w:rsidR="00F5252D" w:rsidRDefault="004F6591">
            <w:pPr>
              <w:jc w:val="left"/>
            </w:pPr>
            <w:r>
              <w:t>IFSP – Campus Salto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99CE1C0" w14:textId="77777777" w:rsidR="00F5252D" w:rsidRDefault="003D1B14">
            <w:pPr>
              <w:jc w:val="left"/>
              <w:rPr>
                <w:lang w:val="pt-PT"/>
              </w:rPr>
            </w:pPr>
            <w:r>
              <w:rPr>
                <w:b/>
                <w:lang w:val="pt-PT"/>
              </w:rPr>
              <w:t>Redator: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D2F69" w14:textId="4DADE17E" w:rsidR="00F5252D" w:rsidRDefault="00B47379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Bruno Tavares</w:t>
            </w:r>
          </w:p>
        </w:tc>
      </w:tr>
      <w:tr w:rsidR="00F5252D" w14:paraId="2F881B37" w14:textId="77777777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BFB4E5D" w14:textId="77777777" w:rsidR="00F5252D" w:rsidRDefault="003D1B14">
            <w:pPr>
              <w:jc w:val="left"/>
              <w:rPr>
                <w:bCs/>
              </w:rPr>
            </w:pPr>
            <w:r>
              <w:rPr>
                <w:b/>
              </w:rPr>
              <w:t xml:space="preserve">Projeto: </w:t>
            </w:r>
          </w:p>
        </w:tc>
        <w:tc>
          <w:tcPr>
            <w:tcW w:w="87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A186E" w14:textId="3843001F" w:rsidR="00F5252D" w:rsidRDefault="00774CB7" w:rsidP="00531DBF">
            <w:pPr>
              <w:jc w:val="left"/>
              <w:rPr>
                <w:bCs/>
              </w:rPr>
            </w:pPr>
            <w:r>
              <w:fldChar w:fldCharType="begin"/>
            </w:r>
            <w:r>
              <w:instrText xml:space="preserve"> DOCPROPERTY MANAGER </w:instrText>
            </w:r>
            <w:r>
              <w:fldChar w:fldCharType="separate"/>
            </w:r>
            <w:r w:rsidR="004F6591">
              <w:t>&lt;</w:t>
            </w:r>
            <w:proofErr w:type="spellStart"/>
            <w:r w:rsidR="00B47379">
              <w:t>WBio</w:t>
            </w:r>
            <w:proofErr w:type="spellEnd"/>
            <w:r w:rsidR="004F6591">
              <w:t>&gt; - &lt;</w:t>
            </w:r>
            <w:r w:rsidR="00B47379">
              <w:t>Wikipédia Biológica</w:t>
            </w:r>
            <w:r w:rsidR="004F6591">
              <w:t>&gt;</w:t>
            </w:r>
            <w:r>
              <w:fldChar w:fldCharType="end"/>
            </w:r>
          </w:p>
        </w:tc>
      </w:tr>
    </w:tbl>
    <w:p w14:paraId="1388CC00" w14:textId="77777777" w:rsidR="00F5252D" w:rsidRDefault="00F5252D"/>
    <w:tbl>
      <w:tblPr>
        <w:tblW w:w="5074" w:type="pct"/>
        <w:tblInd w:w="7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074"/>
        <w:gridCol w:w="1099"/>
        <w:gridCol w:w="1338"/>
        <w:gridCol w:w="1352"/>
        <w:gridCol w:w="2567"/>
        <w:gridCol w:w="1340"/>
      </w:tblGrid>
      <w:tr w:rsidR="00F5252D" w14:paraId="3AFE4690" w14:textId="77777777" w:rsidTr="00B47379">
        <w:trPr>
          <w:cantSplit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206C643" w14:textId="77777777" w:rsidR="00F5252D" w:rsidRDefault="00FE2718">
            <w:pPr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8F0BCE6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Presente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68BA51E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Área / Empresa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64A270B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Telefone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5C8C535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24277E4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 w:rsidR="00F5252D" w14:paraId="5893505C" w14:textId="77777777" w:rsidTr="00B47379">
        <w:trPr>
          <w:cantSplit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5C8E5" w14:textId="7B3F3BF2" w:rsidR="00F5252D" w:rsidRDefault="00B47379" w:rsidP="003D1B14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Bruno Tavares da Cunha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8D713" w14:textId="77777777" w:rsidR="00F5252D" w:rsidRDefault="003D1B14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 w:rsidR="0059777D">
              <w:rPr>
                <w:sz w:val="19"/>
                <w:lang w:val="en-US"/>
              </w:rPr>
            </w:r>
            <w:r w:rsidR="0059777D"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FE498" w14:textId="49D0F7B7" w:rsidR="00F5252D" w:rsidRPr="004F6591" w:rsidRDefault="004F6591">
            <w:pPr>
              <w:rPr>
                <w:lang w:val="en-US"/>
              </w:rPr>
            </w:pPr>
            <w:r>
              <w:t xml:space="preserve">Scrum Master </w:t>
            </w:r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Aluno</w:t>
            </w:r>
            <w:proofErr w:type="spellEnd"/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7C40" w14:textId="51129894" w:rsidR="00F5252D" w:rsidRDefault="004F6591">
            <w:pPr>
              <w:ind w:left="-1"/>
            </w:pPr>
            <w:r>
              <w:t>19 99673-7172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885B4" w14:textId="1B264BF5" w:rsidR="00F5252D" w:rsidRDefault="00B47379">
            <w:r>
              <w:t>Bruno.tavares@aluno.ifsp.edu.br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3E28" w14:textId="44114350" w:rsidR="00F5252D" w:rsidRDefault="00B47379">
            <w:r>
              <w:t>Bruno Tavares da Cunha</w:t>
            </w:r>
          </w:p>
        </w:tc>
      </w:tr>
      <w:tr w:rsidR="004F6591" w14:paraId="2A32EBBB" w14:textId="77777777" w:rsidTr="00B47379">
        <w:trPr>
          <w:cantSplit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AC5F" w14:textId="77065BE4" w:rsidR="004F6591" w:rsidRDefault="00B47379" w:rsidP="004F6591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Rafael Florindo de Mello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76EE8" w14:textId="77777777" w:rsidR="004F6591" w:rsidRDefault="004F6591" w:rsidP="004F6591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 w:rsidR="0059777D">
              <w:rPr>
                <w:sz w:val="19"/>
                <w:lang w:val="en-US"/>
              </w:rPr>
            </w:r>
            <w:r w:rsidR="0059777D"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6B58B" w14:textId="032082CA" w:rsidR="004F6591" w:rsidRDefault="004F6591" w:rsidP="004F6591"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/ Aluno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F4141" w14:textId="157F61FE" w:rsidR="004F6591" w:rsidRDefault="004F6591" w:rsidP="004F6591">
            <w:pPr>
              <w:ind w:left="-1"/>
            </w:pPr>
            <w:r w:rsidRPr="004F6591">
              <w:t>11 95042-5653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3772" w14:textId="65503A0A" w:rsidR="004F6591" w:rsidRDefault="004F6591" w:rsidP="004F6591"/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12A3" w14:textId="436FFDC3" w:rsidR="004F6591" w:rsidRDefault="00B47379" w:rsidP="004F6591">
            <w:r>
              <w:t>Rafael Florindo</w:t>
            </w:r>
          </w:p>
        </w:tc>
      </w:tr>
      <w:tr w:rsidR="004F6591" w14:paraId="2C0BF58D" w14:textId="77777777" w:rsidTr="00B47379">
        <w:trPr>
          <w:cantSplit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A29B7" w14:textId="3CF76D2E" w:rsidR="004F6591" w:rsidRDefault="00B47379" w:rsidP="004F6591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Gustavo Moura de Sá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F47F2" w14:textId="07A2478F" w:rsidR="004F6591" w:rsidRDefault="004F6591" w:rsidP="004F6591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 w:rsidR="0059777D">
              <w:rPr>
                <w:sz w:val="19"/>
                <w:lang w:val="en-US"/>
              </w:rPr>
            </w:r>
            <w:r w:rsidR="0059777D"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C922" w14:textId="16395696" w:rsidR="004F6591" w:rsidRDefault="004F6591" w:rsidP="004F6591">
            <w:r>
              <w:t>Desenvolvedor / Aluno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BFC5D" w14:textId="0F135B26" w:rsidR="004F6591" w:rsidRDefault="004F6591" w:rsidP="004F6591">
            <w:pPr>
              <w:ind w:left="-1"/>
            </w:pPr>
            <w:r w:rsidRPr="004F6591">
              <w:t>19 99949-8977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D3B8E" w14:textId="4342919D" w:rsidR="004F6591" w:rsidRDefault="00B47379" w:rsidP="004F6591">
            <w:r>
              <w:t>Moura.sa@aluno.ifsp.edu.br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59CE" w14:textId="30F89BE5" w:rsidR="004F6591" w:rsidRDefault="00B47379" w:rsidP="004F6591">
            <w:r>
              <w:t>Gustavo Moura de Sá</w:t>
            </w:r>
          </w:p>
        </w:tc>
      </w:tr>
      <w:tr w:rsidR="004F6591" w14:paraId="47CB39CE" w14:textId="77777777" w:rsidTr="00B47379">
        <w:trPr>
          <w:cantSplit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7F828" w14:textId="03D9B44B" w:rsidR="004F6591" w:rsidRDefault="00BA1144" w:rsidP="004F6591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Eduardo Minghini S. da Silva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7EE3C" w14:textId="2A0C722A" w:rsidR="004F6591" w:rsidRDefault="004F6591" w:rsidP="004F6591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 w:rsidR="0059777D">
              <w:rPr>
                <w:sz w:val="19"/>
                <w:lang w:val="en-US"/>
              </w:rPr>
            </w:r>
            <w:r w:rsidR="0059777D"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51E9" w14:textId="64066094" w:rsidR="004F6591" w:rsidRDefault="004F6591" w:rsidP="004F6591">
            <w:r>
              <w:t>Desenvolvedor / Aluno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21085" w14:textId="11A77132" w:rsidR="004F6591" w:rsidRDefault="004F6591" w:rsidP="004F6591">
            <w:r w:rsidRPr="004F6591">
              <w:t>11 92005-4828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06C9F" w14:textId="00FA9912" w:rsidR="004F6591" w:rsidRDefault="004F6591" w:rsidP="004F6591"/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F358" w14:textId="645A8DB1" w:rsidR="004F6591" w:rsidRDefault="00BA1144" w:rsidP="004F6591">
            <w:r>
              <w:t>Eduardo Minghini</w:t>
            </w:r>
          </w:p>
        </w:tc>
      </w:tr>
    </w:tbl>
    <w:p w14:paraId="689EBBBE" w14:textId="192A7712" w:rsidR="004F6591" w:rsidRDefault="00CB2144" w:rsidP="004F6591">
      <w:pPr>
        <w:pStyle w:val="Ttulo1"/>
      </w:pPr>
      <w:r>
        <w:t>OBJETIVO DA REUNIÃO</w:t>
      </w:r>
    </w:p>
    <w:p w14:paraId="4146540F" w14:textId="024B61E2" w:rsidR="007A2D72" w:rsidRDefault="006A0476" w:rsidP="004F6591">
      <w:pPr>
        <w:pStyle w:val="PargrafodaLista"/>
        <w:numPr>
          <w:ilvl w:val="0"/>
          <w:numId w:val="7"/>
        </w:numPr>
      </w:pPr>
      <w:r>
        <w:t>Planejamento, estruturação e implementação dos casos de usos (UC1 e UC2);</w:t>
      </w:r>
    </w:p>
    <w:p w14:paraId="7FF97455" w14:textId="1CD412CA" w:rsidR="006A0476" w:rsidRDefault="006A0476" w:rsidP="004F6591">
      <w:pPr>
        <w:pStyle w:val="PargrafodaLista"/>
        <w:numPr>
          <w:ilvl w:val="0"/>
          <w:numId w:val="7"/>
        </w:numPr>
      </w:pPr>
      <w:r>
        <w:t>Definir um plano de recuperação para falhas no sistema;</w:t>
      </w:r>
    </w:p>
    <w:p w14:paraId="423D83A1" w14:textId="794650CA" w:rsidR="00D04219" w:rsidRDefault="00D04219" w:rsidP="004F6591">
      <w:pPr>
        <w:pStyle w:val="PargrafodaLista"/>
        <w:numPr>
          <w:ilvl w:val="0"/>
          <w:numId w:val="7"/>
        </w:numPr>
      </w:pPr>
      <w:r>
        <w:t>Definir um estudo referente as tecnologias, como Frameworks, que podem ser utilizadas no projeto;</w:t>
      </w:r>
    </w:p>
    <w:p w14:paraId="7C6ECC2D" w14:textId="19963B83" w:rsidR="006A0476" w:rsidRDefault="00D04219" w:rsidP="004F6591">
      <w:pPr>
        <w:pStyle w:val="PargrafodaLista"/>
        <w:numPr>
          <w:ilvl w:val="0"/>
          <w:numId w:val="7"/>
        </w:numPr>
      </w:pPr>
      <w:r>
        <w:t>Elaborar os documentos necessários para a apresentação da fase de elaboração;</w:t>
      </w:r>
    </w:p>
    <w:p w14:paraId="01524A6B" w14:textId="77777777" w:rsidR="00CB2144" w:rsidRDefault="00CB2144" w:rsidP="00CB2144">
      <w:pPr>
        <w:pStyle w:val="Ttulo1"/>
      </w:pPr>
      <w:r>
        <w:t>ASSUNTOS</w:t>
      </w:r>
    </w:p>
    <w:p w14:paraId="36AC1EE1" w14:textId="77777777" w:rsidR="00664E86" w:rsidRPr="00664E86" w:rsidRDefault="00664E86" w:rsidP="00664E86"/>
    <w:tbl>
      <w:tblPr>
        <w:tblW w:w="497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0"/>
        <w:gridCol w:w="8730"/>
      </w:tblGrid>
      <w:tr w:rsidR="001B31FC" w14:paraId="6366DA8C" w14:textId="77777777" w:rsidTr="001B31FC">
        <w:trPr>
          <w:trHeight w:val="350"/>
        </w:trPr>
        <w:tc>
          <w:tcPr>
            <w:tcW w:w="851" w:type="dxa"/>
            <w:shd w:val="clear" w:color="000000" w:fill="C0C0C0"/>
            <w:vAlign w:val="center"/>
          </w:tcPr>
          <w:p w14:paraId="04296154" w14:textId="77777777" w:rsidR="001B31FC" w:rsidRDefault="001B31FC" w:rsidP="006C1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8868" w:type="dxa"/>
            <w:shd w:val="clear" w:color="000000" w:fill="C0C0C0"/>
            <w:vAlign w:val="center"/>
          </w:tcPr>
          <w:p w14:paraId="428780D9" w14:textId="77777777" w:rsidR="001B31FC" w:rsidRDefault="00664E86" w:rsidP="006C1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Assunto/Pergunta</w:t>
            </w:r>
          </w:p>
        </w:tc>
      </w:tr>
      <w:tr w:rsidR="001B31FC" w14:paraId="429ADE2B" w14:textId="77777777" w:rsidTr="001B31FC">
        <w:tc>
          <w:tcPr>
            <w:tcW w:w="851" w:type="dxa"/>
          </w:tcPr>
          <w:p w14:paraId="7BDB2544" w14:textId="77777777" w:rsidR="001B31FC" w:rsidRPr="001B31FC" w:rsidRDefault="001B31FC" w:rsidP="006C1C4C">
            <w:pPr>
              <w:jc w:val="center"/>
              <w:rPr>
                <w:b/>
              </w:rPr>
            </w:pPr>
            <w:r w:rsidRPr="001B31FC">
              <w:rPr>
                <w:b/>
              </w:rPr>
              <w:t>1</w:t>
            </w:r>
          </w:p>
        </w:tc>
        <w:tc>
          <w:tcPr>
            <w:tcW w:w="8868" w:type="dxa"/>
            <w:vAlign w:val="center"/>
          </w:tcPr>
          <w:p w14:paraId="09DEC792" w14:textId="5018A532" w:rsidR="00664E86" w:rsidRPr="007A2D72" w:rsidRDefault="007A2D72" w:rsidP="007A2D72">
            <w:r w:rsidRPr="007A2D72">
              <w:t xml:space="preserve">Quais são as funcionalidades essenciais que o </w:t>
            </w:r>
            <w:proofErr w:type="spellStart"/>
            <w:r w:rsidR="00774CB7">
              <w:t>WBio</w:t>
            </w:r>
            <w:proofErr w:type="spellEnd"/>
            <w:r w:rsidRPr="007A2D72">
              <w:t xml:space="preserve"> deve ter?</w:t>
            </w:r>
          </w:p>
        </w:tc>
      </w:tr>
      <w:tr w:rsidR="001B31FC" w14:paraId="6BE3C0D2" w14:textId="77777777" w:rsidTr="001B31FC">
        <w:tc>
          <w:tcPr>
            <w:tcW w:w="851" w:type="dxa"/>
          </w:tcPr>
          <w:p w14:paraId="4A49DEF4" w14:textId="77777777" w:rsidR="001B31FC" w:rsidRPr="001B31FC" w:rsidRDefault="001B31FC" w:rsidP="006C1C4C">
            <w:pPr>
              <w:jc w:val="center"/>
              <w:rPr>
                <w:b/>
              </w:rPr>
            </w:pPr>
            <w:r w:rsidRPr="001B31FC">
              <w:rPr>
                <w:b/>
              </w:rPr>
              <w:t>2</w:t>
            </w:r>
          </w:p>
        </w:tc>
        <w:tc>
          <w:tcPr>
            <w:tcW w:w="8868" w:type="dxa"/>
            <w:vAlign w:val="center"/>
          </w:tcPr>
          <w:p w14:paraId="0EFB0D7C" w14:textId="77777777" w:rsidR="001B31FC" w:rsidRDefault="001B31FC" w:rsidP="006C1C4C">
            <w:pPr>
              <w:rPr>
                <w:b/>
              </w:rPr>
            </w:pPr>
          </w:p>
          <w:p w14:paraId="50411587" w14:textId="4EED8F4D" w:rsidR="005D21A8" w:rsidRPr="007A2D72" w:rsidRDefault="007A2D72" w:rsidP="006C1C4C">
            <w:pPr>
              <w:rPr>
                <w:bCs/>
              </w:rPr>
            </w:pPr>
            <w:r w:rsidRPr="007A2D72">
              <w:rPr>
                <w:bCs/>
              </w:rPr>
              <w:t>Como será a interface do usuário? Qual a experiência que queremos proporcionar aos usuários?</w:t>
            </w:r>
          </w:p>
        </w:tc>
      </w:tr>
      <w:tr w:rsidR="001B31FC" w:rsidRPr="0036756E" w14:paraId="78648E13" w14:textId="77777777" w:rsidTr="001B31FC">
        <w:tc>
          <w:tcPr>
            <w:tcW w:w="851" w:type="dxa"/>
          </w:tcPr>
          <w:p w14:paraId="1B691DE5" w14:textId="77777777" w:rsidR="001B31FC" w:rsidRPr="001B31FC" w:rsidRDefault="001B31FC" w:rsidP="006C1C4C">
            <w:pPr>
              <w:jc w:val="center"/>
              <w:rPr>
                <w:b/>
              </w:rPr>
            </w:pPr>
            <w:r w:rsidRPr="001B31FC">
              <w:rPr>
                <w:b/>
              </w:rPr>
              <w:t>3</w:t>
            </w:r>
          </w:p>
        </w:tc>
        <w:tc>
          <w:tcPr>
            <w:tcW w:w="8868" w:type="dxa"/>
            <w:vAlign w:val="center"/>
          </w:tcPr>
          <w:p w14:paraId="2AAC995C" w14:textId="77777777" w:rsidR="001B31FC" w:rsidRPr="007A2D72" w:rsidRDefault="001B31FC" w:rsidP="006C1C4C">
            <w:pPr>
              <w:rPr>
                <w:bCs/>
              </w:rPr>
            </w:pPr>
          </w:p>
          <w:p w14:paraId="3A84169E" w14:textId="45A917C4" w:rsidR="005D21A8" w:rsidRPr="0036756E" w:rsidRDefault="007A2D72" w:rsidP="006C1C4C">
            <w:pPr>
              <w:rPr>
                <w:b/>
              </w:rPr>
            </w:pPr>
            <w:r w:rsidRPr="007A2D72">
              <w:rPr>
                <w:bCs/>
              </w:rPr>
              <w:t xml:space="preserve">Quais tecnologias serão utilizadas para o desenvolvimento do </w:t>
            </w:r>
            <w:proofErr w:type="spellStart"/>
            <w:r w:rsidR="00774CB7">
              <w:rPr>
                <w:bCs/>
              </w:rPr>
              <w:t>WBio</w:t>
            </w:r>
            <w:proofErr w:type="spellEnd"/>
            <w:r w:rsidRPr="007A2D72">
              <w:rPr>
                <w:bCs/>
              </w:rPr>
              <w:t>? (Linguagens de programação, frameworks, banco de dados)</w:t>
            </w:r>
          </w:p>
        </w:tc>
      </w:tr>
      <w:tr w:rsidR="007A2D72" w:rsidRPr="0036756E" w14:paraId="24CD2E8B" w14:textId="77777777" w:rsidTr="001B31FC">
        <w:tc>
          <w:tcPr>
            <w:tcW w:w="851" w:type="dxa"/>
          </w:tcPr>
          <w:p w14:paraId="79FB4665" w14:textId="6E7F51D3" w:rsidR="007A2D72" w:rsidRPr="001B31FC" w:rsidRDefault="007A2D72" w:rsidP="006C1C4C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868" w:type="dxa"/>
            <w:vAlign w:val="center"/>
          </w:tcPr>
          <w:p w14:paraId="37C89371" w14:textId="6418E29E" w:rsidR="007A2D72" w:rsidRPr="007A2D72" w:rsidRDefault="007A2D72" w:rsidP="006C1C4C">
            <w:pPr>
              <w:rPr>
                <w:bCs/>
              </w:rPr>
            </w:pPr>
            <w:r w:rsidRPr="007A2D72">
              <w:rPr>
                <w:bCs/>
              </w:rPr>
              <w:t xml:space="preserve">Qual é o </w:t>
            </w:r>
            <w:r w:rsidR="00D04219">
              <w:t xml:space="preserve">plano de recuperação </w:t>
            </w:r>
            <w:r w:rsidR="00D04219">
              <w:t>caso ocorram</w:t>
            </w:r>
            <w:r w:rsidR="00D04219">
              <w:t xml:space="preserve"> falhas no sistema</w:t>
            </w:r>
            <w:r w:rsidR="00D04219">
              <w:t>?</w:t>
            </w:r>
          </w:p>
        </w:tc>
      </w:tr>
      <w:tr w:rsidR="007A2D72" w:rsidRPr="0036756E" w14:paraId="3D9B0BED" w14:textId="77777777" w:rsidTr="001B31FC">
        <w:tc>
          <w:tcPr>
            <w:tcW w:w="851" w:type="dxa"/>
          </w:tcPr>
          <w:p w14:paraId="676ECCE6" w14:textId="00254EDB" w:rsidR="007A2D72" w:rsidRDefault="007A2D72" w:rsidP="006C1C4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868" w:type="dxa"/>
            <w:vAlign w:val="center"/>
          </w:tcPr>
          <w:p w14:paraId="20B7934F" w14:textId="0F2B3A49" w:rsidR="007A2D72" w:rsidRPr="007A2D72" w:rsidRDefault="00D04219" w:rsidP="006C1C4C">
            <w:pPr>
              <w:rPr>
                <w:bCs/>
              </w:rPr>
            </w:pPr>
            <w:r>
              <w:rPr>
                <w:bCs/>
              </w:rPr>
              <w:t>Quais documentos serão adicionados para a fase de elaboração?</w:t>
            </w:r>
          </w:p>
        </w:tc>
      </w:tr>
      <w:tr w:rsidR="007A2D72" w:rsidRPr="0036756E" w14:paraId="0D250A36" w14:textId="77777777" w:rsidTr="001B31FC">
        <w:tc>
          <w:tcPr>
            <w:tcW w:w="851" w:type="dxa"/>
          </w:tcPr>
          <w:p w14:paraId="07C5CF07" w14:textId="610561C7" w:rsidR="007A2D72" w:rsidRDefault="007A2D72" w:rsidP="006C1C4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868" w:type="dxa"/>
            <w:vAlign w:val="center"/>
          </w:tcPr>
          <w:p w14:paraId="4AA3E8C1" w14:textId="142A3620" w:rsidR="007A2D72" w:rsidRPr="007A2D72" w:rsidRDefault="007A2D72" w:rsidP="006C1C4C">
            <w:pPr>
              <w:rPr>
                <w:bCs/>
              </w:rPr>
            </w:pPr>
            <w:r w:rsidRPr="007A2D72">
              <w:rPr>
                <w:bCs/>
              </w:rPr>
              <w:t xml:space="preserve">Quais são os principais benefícios que o </w:t>
            </w:r>
            <w:r w:rsidR="00774CB7">
              <w:rPr>
                <w:bCs/>
              </w:rPr>
              <w:t>WBio</w:t>
            </w:r>
            <w:r w:rsidRPr="007A2D72">
              <w:rPr>
                <w:bCs/>
              </w:rPr>
              <w:t xml:space="preserve"> trará para os usuários e para a instituição?</w:t>
            </w:r>
          </w:p>
        </w:tc>
      </w:tr>
    </w:tbl>
    <w:p w14:paraId="44AB7792" w14:textId="77777777" w:rsidR="00CB2144" w:rsidRDefault="00CB2144" w:rsidP="00CB2144">
      <w:pPr>
        <w:pStyle w:val="Ttulo1"/>
        <w:rPr>
          <w:lang w:val="pt-PT"/>
        </w:rPr>
      </w:pPr>
      <w:r>
        <w:t>Pendências</w:t>
      </w:r>
    </w:p>
    <w:p w14:paraId="6AAF75B7" w14:textId="77777777" w:rsidR="00CB2144" w:rsidRDefault="00CB2144" w:rsidP="00CB2144"/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5095"/>
        <w:gridCol w:w="2407"/>
        <w:gridCol w:w="1558"/>
      </w:tblGrid>
      <w:tr w:rsidR="00CB2144" w14:paraId="5E50E2F4" w14:textId="77777777" w:rsidTr="007A2D72">
        <w:trPr>
          <w:cantSplit/>
          <w:trHeight w:val="300"/>
        </w:trPr>
        <w:tc>
          <w:tcPr>
            <w:tcW w:w="575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6843E60A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177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0FDCFCE8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Pendência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2BDEF9A5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241BEC9C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CB2144" w14:paraId="714500F6" w14:textId="77777777" w:rsidTr="007A2D72">
        <w:trPr>
          <w:cantSplit/>
          <w:trHeight w:val="300"/>
        </w:trPr>
        <w:tc>
          <w:tcPr>
            <w:tcW w:w="575" w:type="dxa"/>
          </w:tcPr>
          <w:p w14:paraId="23ECA2BA" w14:textId="2BA9BFA5" w:rsidR="00CB2144" w:rsidRDefault="00D04219" w:rsidP="00ED4F29">
            <w:r>
              <w:t>1</w:t>
            </w:r>
          </w:p>
        </w:tc>
        <w:tc>
          <w:tcPr>
            <w:tcW w:w="5177" w:type="dxa"/>
          </w:tcPr>
          <w:p w14:paraId="482B8639" w14:textId="59103D6C" w:rsidR="00CB2144" w:rsidRDefault="00D04219" w:rsidP="00ED4F29">
            <w:r>
              <w:t>Escolha do framework</w:t>
            </w:r>
          </w:p>
        </w:tc>
        <w:tc>
          <w:tcPr>
            <w:tcW w:w="2445" w:type="dxa"/>
            <w:shd w:val="clear" w:color="auto" w:fill="FFFFFF"/>
          </w:tcPr>
          <w:p w14:paraId="48C90B94" w14:textId="796AF920" w:rsidR="00CB2144" w:rsidRDefault="00D04219" w:rsidP="00ED4F29">
            <w:r>
              <w:t>Gustavo Moura de Sá</w:t>
            </w:r>
          </w:p>
        </w:tc>
        <w:tc>
          <w:tcPr>
            <w:tcW w:w="1581" w:type="dxa"/>
            <w:shd w:val="clear" w:color="auto" w:fill="FFFFFF"/>
          </w:tcPr>
          <w:p w14:paraId="63CE028F" w14:textId="3AFC3569" w:rsidR="00CB2144" w:rsidRDefault="00D04219" w:rsidP="00ED4F29">
            <w:r>
              <w:t>10/10/2024</w:t>
            </w:r>
            <w:bookmarkStart w:id="0" w:name="_GoBack"/>
            <w:bookmarkEnd w:id="0"/>
          </w:p>
        </w:tc>
      </w:tr>
      <w:tr w:rsidR="00CB2144" w14:paraId="3E08CF23" w14:textId="77777777" w:rsidTr="007A2D72">
        <w:trPr>
          <w:cantSplit/>
          <w:trHeight w:val="300"/>
        </w:trPr>
        <w:tc>
          <w:tcPr>
            <w:tcW w:w="575" w:type="dxa"/>
          </w:tcPr>
          <w:p w14:paraId="7F42D579" w14:textId="77777777" w:rsidR="00CB2144" w:rsidRDefault="00CB2144" w:rsidP="00ED4F29"/>
        </w:tc>
        <w:tc>
          <w:tcPr>
            <w:tcW w:w="5177" w:type="dxa"/>
          </w:tcPr>
          <w:p w14:paraId="420489C1" w14:textId="77777777" w:rsidR="00CB2144" w:rsidRDefault="00CB2144" w:rsidP="00ED4F29"/>
        </w:tc>
        <w:tc>
          <w:tcPr>
            <w:tcW w:w="2445" w:type="dxa"/>
            <w:shd w:val="clear" w:color="auto" w:fill="FFFFFF"/>
          </w:tcPr>
          <w:p w14:paraId="43258243" w14:textId="77777777" w:rsidR="00CB2144" w:rsidRDefault="00CB2144" w:rsidP="00ED4F29"/>
        </w:tc>
        <w:tc>
          <w:tcPr>
            <w:tcW w:w="1581" w:type="dxa"/>
            <w:shd w:val="clear" w:color="auto" w:fill="FFFFFF"/>
          </w:tcPr>
          <w:p w14:paraId="11031351" w14:textId="77777777" w:rsidR="00CB2144" w:rsidRDefault="00CB2144" w:rsidP="00ED4F29"/>
        </w:tc>
      </w:tr>
      <w:tr w:rsidR="00CB2144" w14:paraId="6B11EE3B" w14:textId="77777777" w:rsidTr="007A2D72">
        <w:trPr>
          <w:cantSplit/>
          <w:trHeight w:val="300"/>
        </w:trPr>
        <w:tc>
          <w:tcPr>
            <w:tcW w:w="575" w:type="dxa"/>
          </w:tcPr>
          <w:p w14:paraId="72FF3AD8" w14:textId="77777777" w:rsidR="00CB2144" w:rsidRDefault="00CB2144" w:rsidP="00ED4F29"/>
        </w:tc>
        <w:tc>
          <w:tcPr>
            <w:tcW w:w="5177" w:type="dxa"/>
          </w:tcPr>
          <w:p w14:paraId="44815519" w14:textId="77777777" w:rsidR="00CB2144" w:rsidRDefault="00CB2144" w:rsidP="00ED4F29"/>
        </w:tc>
        <w:tc>
          <w:tcPr>
            <w:tcW w:w="2445" w:type="dxa"/>
            <w:shd w:val="clear" w:color="auto" w:fill="FFFFFF"/>
          </w:tcPr>
          <w:p w14:paraId="30AA77D3" w14:textId="77777777" w:rsidR="00CB2144" w:rsidRDefault="00CB2144" w:rsidP="00ED4F29"/>
        </w:tc>
        <w:tc>
          <w:tcPr>
            <w:tcW w:w="1581" w:type="dxa"/>
            <w:shd w:val="clear" w:color="auto" w:fill="FFFFFF"/>
          </w:tcPr>
          <w:p w14:paraId="16C3A808" w14:textId="77777777" w:rsidR="00CB2144" w:rsidRDefault="00CB2144" w:rsidP="00ED4F29"/>
        </w:tc>
      </w:tr>
    </w:tbl>
    <w:p w14:paraId="29ED3789" w14:textId="77777777" w:rsidR="00F5252D" w:rsidRDefault="003D1B14">
      <w:pPr>
        <w:pStyle w:val="Ttulo1"/>
      </w:pPr>
      <w:r>
        <w:t>Próxima Reunião</w:t>
      </w:r>
    </w:p>
    <w:p w14:paraId="7BF0D31B" w14:textId="080A5A96" w:rsidR="00F5252D" w:rsidRPr="007A2D72" w:rsidRDefault="007A2D72" w:rsidP="007A2D72">
      <w:r>
        <w:t>Reuniões semanais ocorrerão para a discussão sobre o andamento do desenvolvimento do projeto.</w:t>
      </w:r>
    </w:p>
    <w:sectPr w:rsidR="00F5252D" w:rsidRPr="007A2D72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4E01F" w14:textId="77777777" w:rsidR="0059777D" w:rsidRDefault="0059777D">
      <w:r>
        <w:separator/>
      </w:r>
    </w:p>
  </w:endnote>
  <w:endnote w:type="continuationSeparator" w:id="0">
    <w:p w14:paraId="4D2CA023" w14:textId="77777777" w:rsidR="0059777D" w:rsidRDefault="00597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7687D" w14:textId="77777777" w:rsidR="00F5252D" w:rsidRDefault="00F5252D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5252D" w14:paraId="4BB5476B" w14:textId="77777777">
      <w:trPr>
        <w:cantSplit/>
      </w:trPr>
      <w:tc>
        <w:tcPr>
          <w:tcW w:w="6300" w:type="dxa"/>
        </w:tcPr>
        <w:p w14:paraId="22906C9D" w14:textId="77777777" w:rsidR="00F5252D" w:rsidRDefault="0059777D" w:rsidP="00BD69EB">
          <w:pPr>
            <w:pStyle w:val="Rodap"/>
            <w:tabs>
              <w:tab w:val="clear" w:pos="4320"/>
              <w:tab w:val="clear" w:pos="8640"/>
              <w:tab w:val="right" w:pos="6160"/>
            </w:tabs>
            <w:jc w:val="left"/>
          </w:pPr>
          <w:sdt>
            <w:sdtPr>
              <w:alias w:val="Gestor"/>
              <w:tag w:val=""/>
              <w:id w:val="1409343325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BD69EB">
                <w:rPr>
                  <w:lang w:val="pt-PT"/>
                </w:rPr>
                <w:t>&lt;Sigla do Projeto&gt; - &lt;Nome do Projeto&gt;</w:t>
              </w:r>
            </w:sdtContent>
          </w:sdt>
          <w:r w:rsidR="002241D7">
            <w:tab/>
          </w:r>
          <w:sdt>
            <w:sdtPr>
              <w:alias w:val="Assunto"/>
              <w:tag w:val=""/>
              <w:id w:val="2014485945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BD69EB">
                <w:rPr>
                  <w:lang w:val="pt-PT"/>
                </w:rPr>
                <w:t>Versão &lt;X&gt;</w:t>
              </w:r>
            </w:sdtContent>
          </w:sdt>
        </w:p>
      </w:tc>
      <w:tc>
        <w:tcPr>
          <w:tcW w:w="1705" w:type="dxa"/>
          <w:vAlign w:val="center"/>
        </w:tcPr>
        <w:p w14:paraId="19A3776A" w14:textId="77777777" w:rsidR="00F5252D" w:rsidRDefault="00F5252D">
          <w:pPr>
            <w:pStyle w:val="Rodap"/>
            <w:jc w:val="center"/>
            <w:rPr>
              <w:lang w:val="pt-PT"/>
            </w:rPr>
          </w:pPr>
        </w:p>
      </w:tc>
      <w:tc>
        <w:tcPr>
          <w:tcW w:w="1705" w:type="dxa"/>
          <w:vAlign w:val="center"/>
        </w:tcPr>
        <w:p w14:paraId="2F28CFB6" w14:textId="77777777" w:rsidR="00F5252D" w:rsidRDefault="003D1B14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10C8B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B10C8B">
              <w:rPr>
                <w:noProof/>
              </w:rPr>
              <w:t>2</w:t>
            </w:r>
          </w:fldSimple>
        </w:p>
      </w:tc>
    </w:tr>
  </w:tbl>
  <w:p w14:paraId="0481A699" w14:textId="77777777" w:rsidR="00F5252D" w:rsidRPr="002241D7" w:rsidRDefault="002241D7" w:rsidP="002241D7">
    <w:pPr>
      <w:jc w:val="right"/>
      <w:rPr>
        <w:sz w:val="16"/>
        <w:szCs w:val="16"/>
        <w:lang w:val="pt-PT"/>
      </w:rPr>
    </w:pPr>
    <w:r>
      <w:rPr>
        <w:sz w:val="16"/>
        <w:szCs w:val="16"/>
        <w:lang w:val="pt-PT"/>
      </w:rPr>
      <w:t xml:space="preserve">vs: </w:t>
    </w:r>
    <w:r>
      <w:rPr>
        <w:sz w:val="16"/>
        <w:szCs w:val="16"/>
        <w:lang w:val="pt-PT"/>
      </w:rPr>
      <w:fldChar w:fldCharType="begin"/>
    </w:r>
    <w:r>
      <w:rPr>
        <w:sz w:val="16"/>
        <w:szCs w:val="16"/>
        <w:lang w:val="pt-PT"/>
      </w:rPr>
      <w:instrText xml:space="preserve"> DOCPROPERTY  "Versão do Modelo"  \* MERGEFORMAT </w:instrText>
    </w:r>
    <w:r>
      <w:rPr>
        <w:sz w:val="16"/>
        <w:szCs w:val="16"/>
        <w:lang w:val="pt-PT"/>
      </w:rPr>
      <w:fldChar w:fldCharType="separate"/>
    </w:r>
    <w:r w:rsidR="004F6591">
      <w:rPr>
        <w:sz w:val="16"/>
        <w:szCs w:val="16"/>
        <w:lang w:val="pt-PT"/>
      </w:rPr>
      <w:t>1</w:t>
    </w:r>
    <w:r>
      <w:rPr>
        <w:sz w:val="16"/>
        <w:szCs w:val="16"/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BCCE3" w14:textId="77777777" w:rsidR="0059777D" w:rsidRDefault="0059777D">
      <w:r>
        <w:separator/>
      </w:r>
    </w:p>
  </w:footnote>
  <w:footnote w:type="continuationSeparator" w:id="0">
    <w:p w14:paraId="16ED9D95" w14:textId="77777777" w:rsidR="0059777D" w:rsidRDefault="005977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5252D" w14:paraId="34973956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23B9857C" w14:textId="77777777" w:rsidR="00F5252D" w:rsidRDefault="003D1B14">
          <w:pPr>
            <w:pStyle w:val="Cabealho"/>
            <w:rPr>
              <w:lang w:val="pt-PT"/>
            </w:rPr>
          </w:pPr>
          <w:r>
            <w:rPr>
              <w:lang w:val="pt-PT"/>
            </w:rPr>
            <w:t>&lt;Marca do Cliente&gt;</w:t>
          </w:r>
        </w:p>
      </w:tc>
      <w:sdt>
        <w:sdtPr>
          <w:alias w:val="Título"/>
          <w:tag w:val=""/>
          <w:id w:val="25748701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1F42BB9E" w14:textId="77777777" w:rsidR="00F5252D" w:rsidRDefault="00BD69EB">
              <w:pPr>
                <w:pStyle w:val="Cabealho"/>
              </w:pPr>
              <w:r>
                <w:rPr>
                  <w:lang w:val="pt-PT"/>
                </w:rPr>
                <w:t>Ata de Reunião</w:t>
              </w:r>
            </w:p>
          </w:tc>
        </w:sdtContent>
      </w:sdt>
      <w:tc>
        <w:tcPr>
          <w:tcW w:w="1440" w:type="dxa"/>
          <w:vAlign w:val="center"/>
        </w:tcPr>
        <w:p w14:paraId="5E246082" w14:textId="77777777" w:rsidR="00F5252D" w:rsidRDefault="00F5252D">
          <w:pPr>
            <w:pStyle w:val="Cabealho"/>
          </w:pPr>
        </w:p>
      </w:tc>
    </w:tr>
  </w:tbl>
  <w:p w14:paraId="287F777A" w14:textId="77777777" w:rsidR="00F5252D" w:rsidRDefault="00F5252D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A7058"/>
    <w:multiLevelType w:val="hybridMultilevel"/>
    <w:tmpl w:val="CC9AD1AC"/>
    <w:lvl w:ilvl="0" w:tplc="4A32D99E">
      <w:start w:val="1"/>
      <w:numFmt w:val="bullet"/>
      <w:lvlText w:val=""/>
      <w:lvlJc w:val="left"/>
      <w:pPr>
        <w:tabs>
          <w:tab w:val="num" w:pos="1066"/>
        </w:tabs>
        <w:ind w:left="706" w:firstLine="0"/>
      </w:pPr>
      <w:rPr>
        <w:rFonts w:ascii="Symbol" w:hAnsi="Symbol" w:hint="default"/>
        <w:color w:val="0000FF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6"/>
        </w:tabs>
        <w:ind w:left="214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6"/>
        </w:tabs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6"/>
        </w:tabs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6"/>
        </w:tabs>
        <w:ind w:left="430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6"/>
        </w:tabs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6"/>
        </w:tabs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6"/>
        </w:tabs>
        <w:ind w:left="646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6"/>
        </w:tabs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3A21441E"/>
    <w:multiLevelType w:val="hybridMultilevel"/>
    <w:tmpl w:val="B950DADA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3075C7"/>
    <w:multiLevelType w:val="hybridMultilevel"/>
    <w:tmpl w:val="5F605B02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172113"/>
    <w:multiLevelType w:val="hybridMultilevel"/>
    <w:tmpl w:val="3460ADB6"/>
    <w:lvl w:ilvl="0" w:tplc="5D5CE9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4F037EA">
      <w:start w:val="3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4AD05D6"/>
    <w:multiLevelType w:val="hybridMultilevel"/>
    <w:tmpl w:val="1234B6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37BFE"/>
    <w:multiLevelType w:val="hybridMultilevel"/>
    <w:tmpl w:val="2280D3C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133A1"/>
    <w:multiLevelType w:val="multilevel"/>
    <w:tmpl w:val="A7A0114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 fill="f" fillcolor="silver" strokecolor="#333">
      <v:fill color="silver" on="f"/>
      <v:stroke color="#33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91"/>
    <w:rsid w:val="000F14C7"/>
    <w:rsid w:val="001B31FC"/>
    <w:rsid w:val="002241D7"/>
    <w:rsid w:val="00283A99"/>
    <w:rsid w:val="003D1B14"/>
    <w:rsid w:val="00434D90"/>
    <w:rsid w:val="004F6591"/>
    <w:rsid w:val="0050345B"/>
    <w:rsid w:val="00531DBF"/>
    <w:rsid w:val="0059777D"/>
    <w:rsid w:val="005D21A8"/>
    <w:rsid w:val="005F6BAE"/>
    <w:rsid w:val="00632E86"/>
    <w:rsid w:val="00664E86"/>
    <w:rsid w:val="006A0476"/>
    <w:rsid w:val="00774CB7"/>
    <w:rsid w:val="007A2D72"/>
    <w:rsid w:val="00843847"/>
    <w:rsid w:val="00867E14"/>
    <w:rsid w:val="008D7C21"/>
    <w:rsid w:val="009D7C14"/>
    <w:rsid w:val="00A6332D"/>
    <w:rsid w:val="00B10C8B"/>
    <w:rsid w:val="00B47379"/>
    <w:rsid w:val="00BA1144"/>
    <w:rsid w:val="00BB5564"/>
    <w:rsid w:val="00BD69EB"/>
    <w:rsid w:val="00C22B8B"/>
    <w:rsid w:val="00CA6E12"/>
    <w:rsid w:val="00CB2144"/>
    <w:rsid w:val="00D04219"/>
    <w:rsid w:val="00D958BA"/>
    <w:rsid w:val="00DE6A24"/>
    <w:rsid w:val="00E45BD5"/>
    <w:rsid w:val="00F5252D"/>
    <w:rsid w:val="00FE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silver" strokecolor="#333">
      <v:fill color="silver" on="f"/>
      <v:stroke color="#333"/>
    </o:shapedefaults>
    <o:shapelayout v:ext="edit">
      <o:idmap v:ext="edit" data="1"/>
    </o:shapelayout>
  </w:shapeDefaults>
  <w:decimalSymbol w:val=","/>
  <w:listSeparator w:val=";"/>
  <w14:docId w14:val="0B496E2B"/>
  <w15:docId w15:val="{18220643-568C-42BD-82F7-A7D50D2B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character" w:styleId="TextodoEspaoReservado">
    <w:name w:val="Placeholder Text"/>
    <w:basedOn w:val="Fontepargpadro"/>
    <w:uiPriority w:val="99"/>
    <w:semiHidden/>
    <w:rsid w:val="00BD69E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E27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2718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F6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Downloads\Template%20-%20Ata%20de%20Reuni&#227;o%20(1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Ata de Reunião (1)</Template>
  <TotalTime>6</TotalTime>
  <Pages>2</Pages>
  <Words>287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Manager>&lt;Sigla do Projeto&gt; - &lt;Nome do Projeto&gt;</Manager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Versão &lt;X&gt;</dc:subject>
  <dc:creator>Bruno Tavares</dc:creator>
  <cp:lastModifiedBy>Bruno</cp:lastModifiedBy>
  <cp:revision>2</cp:revision>
  <cp:lastPrinted>2005-03-23T19:00:00Z</cp:lastPrinted>
  <dcterms:created xsi:type="dcterms:W3CDTF">2024-11-18T14:01:00Z</dcterms:created>
  <dcterms:modified xsi:type="dcterms:W3CDTF">2024-11-18T14:01:00Z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do Modelo">
    <vt:lpwstr>1</vt:lpwstr>
  </property>
  <property fmtid="{D5CDD505-2E9C-101B-9397-08002B2CF9AE}" pid="3" name="Nome do Modelo">
    <vt:lpwstr>MF - FPROJ - Ata de Reunião</vt:lpwstr>
  </property>
</Properties>
</file>