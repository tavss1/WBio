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5D9018EB" w:rsidR="00F5252D" w:rsidRPr="004F6591" w:rsidRDefault="008524DE">
            <w:pPr>
              <w:jc w:val="left"/>
              <w:rPr>
                <w:lang w:val="en-US"/>
              </w:rPr>
            </w:pPr>
            <w:r>
              <w:t>30</w:t>
            </w:r>
            <w:r w:rsidR="004F6591">
              <w:rPr>
                <w:lang w:val="en-US"/>
              </w:rPr>
              <w:t>/</w:t>
            </w:r>
            <w:r w:rsidR="006A0476">
              <w:rPr>
                <w:lang w:val="en-US"/>
              </w:rPr>
              <w:t>10</w:t>
            </w:r>
            <w:r w:rsidR="004F6591">
              <w:rPr>
                <w:lang w:val="en-US"/>
              </w:rPr>
              <w:t>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299DC999" w:rsidR="00F5252D" w:rsidRDefault="00B47379">
            <w:pPr>
              <w:jc w:val="left"/>
            </w:pPr>
            <w:r>
              <w:t>17:00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19133177" w:rsidR="00F5252D" w:rsidRDefault="00B47379">
            <w:pPr>
              <w:jc w:val="left"/>
            </w:pPr>
            <w:r>
              <w:t>19;30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4DADE17E" w:rsidR="00F5252D" w:rsidRDefault="00B47379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Bruno Tavares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3843001F" w:rsidR="00F5252D" w:rsidRDefault="00774CB7" w:rsidP="00531DBF">
            <w:pPr>
              <w:jc w:val="left"/>
              <w:rPr>
                <w:bCs/>
              </w:rPr>
            </w:pPr>
            <w:r>
              <w:fldChar w:fldCharType="begin"/>
            </w:r>
            <w:r>
              <w:instrText xml:space="preserve"> DOCPROPERTY MANAGER </w:instrText>
            </w:r>
            <w:r>
              <w:fldChar w:fldCharType="separate"/>
            </w:r>
            <w:r w:rsidR="004F6591">
              <w:t>&lt;</w:t>
            </w:r>
            <w:proofErr w:type="spellStart"/>
            <w:r w:rsidR="00B47379">
              <w:t>WBio</w:t>
            </w:r>
            <w:proofErr w:type="spellEnd"/>
            <w:r w:rsidR="004F6591">
              <w:t>&gt; - &lt;</w:t>
            </w:r>
            <w:r w:rsidR="00B47379">
              <w:t>Wikipédia Biológica</w:t>
            </w:r>
            <w:r w:rsidR="004F6591">
              <w:t>&gt;</w:t>
            </w:r>
            <w:r>
              <w:fldChar w:fldCharType="end"/>
            </w:r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567"/>
        <w:gridCol w:w="1340"/>
      </w:tblGrid>
      <w:tr w:rsidR="00F5252D" w14:paraId="3AFE4690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7B3F3BF2" w:rsidR="00F5252D" w:rsidRDefault="00B47379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Bruno Tavares da Cunha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8E0634">
              <w:rPr>
                <w:sz w:val="19"/>
                <w:lang w:val="en-US"/>
              </w:rPr>
            </w:r>
            <w:r w:rsidR="008E0634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B264BF5" w:rsidR="00F5252D" w:rsidRDefault="00B47379">
            <w:r>
              <w:t>Bruno.tavares@aluno.ifsp.edu.br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44114350" w:rsidR="00F5252D" w:rsidRDefault="00B47379">
            <w:r>
              <w:t>Bruno Tavares da Cunha</w:t>
            </w:r>
          </w:p>
        </w:tc>
      </w:tr>
      <w:tr w:rsidR="004F6591" w14:paraId="2A32EBBB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77065BE4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Rafael Florindo de Mello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8E0634">
              <w:rPr>
                <w:sz w:val="19"/>
                <w:lang w:val="en-US"/>
              </w:rPr>
            </w:r>
            <w:r w:rsidR="008E0634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65503A0A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436FFDC3" w:rsidR="004F6591" w:rsidRDefault="00B47379" w:rsidP="004F6591">
            <w:r>
              <w:t>Rafael Florindo</w:t>
            </w:r>
          </w:p>
        </w:tc>
      </w:tr>
      <w:tr w:rsidR="004F6591" w14:paraId="2C0BF58D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3CF76D2E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Moura de Sá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8E0634">
              <w:rPr>
                <w:sz w:val="19"/>
                <w:lang w:val="en-US"/>
              </w:rPr>
            </w:r>
            <w:r w:rsidR="008E0634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4342919D" w:rsidR="004F6591" w:rsidRDefault="00B47379" w:rsidP="004F6591">
            <w:r>
              <w:t>Moura.sa@aluno.ifsp.edu.br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30F89BE5" w:rsidR="004F6591" w:rsidRDefault="00B47379" w:rsidP="004F6591">
            <w:r>
              <w:t>Gustavo Moura de Sá</w:t>
            </w:r>
          </w:p>
        </w:tc>
      </w:tr>
      <w:tr w:rsidR="004F6591" w14:paraId="47CB39CE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03D9B44B" w:rsidR="004F6591" w:rsidRDefault="00BA1144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Eduardo Minghini S. da Silva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8E0634">
              <w:rPr>
                <w:sz w:val="19"/>
                <w:lang w:val="en-US"/>
              </w:rPr>
            </w:r>
            <w:r w:rsidR="008E0634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00FA9912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645A8DB1" w:rsidR="004F6591" w:rsidRDefault="00BA1144" w:rsidP="004F6591">
            <w:r>
              <w:t>Eduardo Minghini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6D44D60E" w14:textId="77777777" w:rsidR="008524DE" w:rsidRDefault="008524DE" w:rsidP="008524DE">
      <w:pPr>
        <w:pStyle w:val="PargrafodaLista"/>
        <w:numPr>
          <w:ilvl w:val="0"/>
          <w:numId w:val="7"/>
        </w:numPr>
      </w:pPr>
      <w:r>
        <w:t>Resolver o problema de autenticação dos cookies de login no sistema;</w:t>
      </w:r>
    </w:p>
    <w:p w14:paraId="51C82885" w14:textId="77777777" w:rsidR="008524DE" w:rsidRDefault="008524DE" w:rsidP="008524DE">
      <w:pPr>
        <w:pStyle w:val="PargrafodaLista"/>
        <w:numPr>
          <w:ilvl w:val="0"/>
          <w:numId w:val="7"/>
        </w:numPr>
      </w:pPr>
      <w:r>
        <w:t>Revisar e estruturar novamente o diagrama de arquitetura;</w:t>
      </w:r>
    </w:p>
    <w:p w14:paraId="7C6ECC2D" w14:textId="3E6CFE37" w:rsidR="006A0476" w:rsidRDefault="008524DE" w:rsidP="008524DE">
      <w:pPr>
        <w:pStyle w:val="PargrafodaLista"/>
        <w:numPr>
          <w:ilvl w:val="0"/>
          <w:numId w:val="7"/>
        </w:numPr>
      </w:pPr>
      <w:r>
        <w:t xml:space="preserve">Elaborar os documentos necessários para a entrega na fase de construção; 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8524DE">
        <w:trPr>
          <w:trHeight w:val="350"/>
        </w:trPr>
        <w:tc>
          <w:tcPr>
            <w:tcW w:w="840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730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29ADE2B" w14:textId="77777777" w:rsidTr="008524DE">
        <w:tc>
          <w:tcPr>
            <w:tcW w:w="840" w:type="dxa"/>
          </w:tcPr>
          <w:p w14:paraId="7BDB254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730" w:type="dxa"/>
            <w:vAlign w:val="center"/>
          </w:tcPr>
          <w:p w14:paraId="09DEC792" w14:textId="5FCB0D6D" w:rsidR="00664E86" w:rsidRPr="007A2D72" w:rsidRDefault="008524DE" w:rsidP="007A2D72">
            <w:r>
              <w:t>Como a arquitetura do sistema mudará com a entrada dos componentes de segurança?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3BC5D19D" w:rsidR="00CB2144" w:rsidRDefault="008524DE" w:rsidP="00ED4F29">
            <w:r>
              <w:t>1</w:t>
            </w:r>
          </w:p>
        </w:tc>
        <w:tc>
          <w:tcPr>
            <w:tcW w:w="5177" w:type="dxa"/>
          </w:tcPr>
          <w:p w14:paraId="482B8639" w14:textId="00963BDD" w:rsidR="00CB2144" w:rsidRDefault="008524DE" w:rsidP="00ED4F29">
            <w:r>
              <w:t>Elaborar os documentos da fase de construção</w:t>
            </w:r>
          </w:p>
        </w:tc>
        <w:tc>
          <w:tcPr>
            <w:tcW w:w="2445" w:type="dxa"/>
            <w:shd w:val="clear" w:color="auto" w:fill="FFFFFF"/>
          </w:tcPr>
          <w:p w14:paraId="48C90B94" w14:textId="1250C900" w:rsidR="00CB2144" w:rsidRDefault="008524DE" w:rsidP="00ED4F29">
            <w:r>
              <w:t>Bruno Tavares da Cunha</w:t>
            </w:r>
          </w:p>
        </w:tc>
        <w:tc>
          <w:tcPr>
            <w:tcW w:w="1581" w:type="dxa"/>
            <w:shd w:val="clear" w:color="auto" w:fill="FFFFFF"/>
          </w:tcPr>
          <w:p w14:paraId="63CE028F" w14:textId="2C9B3195" w:rsidR="00CB2144" w:rsidRDefault="008524DE" w:rsidP="00ED4F29">
            <w:r>
              <w:t>01/11/2024</w:t>
            </w:r>
            <w:bookmarkStart w:id="0" w:name="_GoBack"/>
            <w:bookmarkEnd w:id="0"/>
          </w:p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7BF0D31B" w14:textId="080A5A96" w:rsidR="00F5252D" w:rsidRPr="007A2D72" w:rsidRDefault="007A2D72" w:rsidP="007A2D72">
      <w:r>
        <w:t>Reuniões semanais ocorrerão para a discussão sobre o andamento do desenvolvimento do projeto.</w:t>
      </w:r>
    </w:p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95329" w14:textId="77777777" w:rsidR="008E0634" w:rsidRDefault="008E0634">
      <w:r>
        <w:separator/>
      </w:r>
    </w:p>
  </w:endnote>
  <w:endnote w:type="continuationSeparator" w:id="0">
    <w:p w14:paraId="059535D8" w14:textId="77777777" w:rsidR="008E0634" w:rsidRDefault="008E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8E0634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E0634">
            <w:fldChar w:fldCharType="begin"/>
          </w:r>
          <w:r w:rsidR="008E0634">
            <w:instrText xml:space="preserve"> NUMPAGES </w:instrText>
          </w:r>
          <w:r w:rsidR="008E0634">
            <w:fldChar w:fldCharType="separate"/>
          </w:r>
          <w:r w:rsidR="00B10C8B">
            <w:rPr>
              <w:noProof/>
            </w:rPr>
            <w:t>2</w:t>
          </w:r>
          <w:r w:rsidR="008E0634">
            <w:rPr>
              <w:noProof/>
            </w:rPr>
            <w:fldChar w:fldCharType="end"/>
          </w:r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8D4DD" w14:textId="77777777" w:rsidR="008E0634" w:rsidRDefault="008E0634">
      <w:r>
        <w:separator/>
      </w:r>
    </w:p>
  </w:footnote>
  <w:footnote w:type="continuationSeparator" w:id="0">
    <w:p w14:paraId="374F4C88" w14:textId="77777777" w:rsidR="008E0634" w:rsidRDefault="008E0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F14C7"/>
    <w:rsid w:val="001B31FC"/>
    <w:rsid w:val="002241D7"/>
    <w:rsid w:val="00283A99"/>
    <w:rsid w:val="003D1B14"/>
    <w:rsid w:val="00434D90"/>
    <w:rsid w:val="004F6591"/>
    <w:rsid w:val="0050345B"/>
    <w:rsid w:val="00531DBF"/>
    <w:rsid w:val="0059777D"/>
    <w:rsid w:val="005D21A8"/>
    <w:rsid w:val="005F6BAE"/>
    <w:rsid w:val="00632E86"/>
    <w:rsid w:val="00664E86"/>
    <w:rsid w:val="006A0476"/>
    <w:rsid w:val="00774CB7"/>
    <w:rsid w:val="007A2D72"/>
    <w:rsid w:val="00843847"/>
    <w:rsid w:val="008524DE"/>
    <w:rsid w:val="00867E14"/>
    <w:rsid w:val="008D7C21"/>
    <w:rsid w:val="008E0634"/>
    <w:rsid w:val="009D7C14"/>
    <w:rsid w:val="00A6332D"/>
    <w:rsid w:val="00B10C8B"/>
    <w:rsid w:val="00B47379"/>
    <w:rsid w:val="00BA1144"/>
    <w:rsid w:val="00BB5564"/>
    <w:rsid w:val="00BD69EB"/>
    <w:rsid w:val="00C22B8B"/>
    <w:rsid w:val="00CA6E12"/>
    <w:rsid w:val="00CB2144"/>
    <w:rsid w:val="00D04219"/>
    <w:rsid w:val="00D958BA"/>
    <w:rsid w:val="00DE6A24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</Template>
  <TotalTime>0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Bruno Tavares</dc:creator>
  <cp:lastModifiedBy>Bruno</cp:lastModifiedBy>
  <cp:revision>2</cp:revision>
  <cp:lastPrinted>2005-03-23T19:00:00Z</cp:lastPrinted>
  <dcterms:created xsi:type="dcterms:W3CDTF">2024-11-18T14:45:00Z</dcterms:created>
  <dcterms:modified xsi:type="dcterms:W3CDTF">2024-11-18T14:45:00Z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