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4A95F2C4" w:rsidR="00F5252D" w:rsidRPr="004F6591" w:rsidRDefault="00352A8A">
            <w:pPr>
              <w:jc w:val="left"/>
              <w:rPr>
                <w:lang w:val="en-US"/>
              </w:rPr>
            </w:pPr>
            <w:r>
              <w:t>17</w:t>
            </w:r>
            <w:r w:rsidR="004F6591">
              <w:rPr>
                <w:lang w:val="en-US"/>
              </w:rPr>
              <w:t>/</w:t>
            </w:r>
            <w:r>
              <w:rPr>
                <w:lang w:val="en-US"/>
              </w:rPr>
              <w:t>11</w:t>
            </w:r>
            <w:r w:rsidR="004F6591"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299DC999" w:rsidR="00F5252D" w:rsidRDefault="00B47379">
            <w:pPr>
              <w:jc w:val="left"/>
            </w:pPr>
            <w:r>
              <w:t>17:00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19133177" w:rsidR="00F5252D" w:rsidRDefault="00B47379">
            <w:pPr>
              <w:jc w:val="left"/>
            </w:pPr>
            <w:r>
              <w:t>19;30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7CD42147" w:rsidR="00F5252D" w:rsidRDefault="00352A8A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Gustavo Moura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3843001F" w:rsidR="00F5252D" w:rsidRDefault="00774CB7" w:rsidP="00531DBF">
            <w:pPr>
              <w:jc w:val="left"/>
              <w:rPr>
                <w:bCs/>
              </w:rPr>
            </w:pPr>
            <w:r>
              <w:fldChar w:fldCharType="begin"/>
            </w:r>
            <w:r>
              <w:instrText xml:space="preserve"> DOCPROPERTY MANAGER </w:instrText>
            </w:r>
            <w:r>
              <w:fldChar w:fldCharType="separate"/>
            </w:r>
            <w:r w:rsidR="004F6591">
              <w:t>&lt;</w:t>
            </w:r>
            <w:proofErr w:type="spellStart"/>
            <w:r w:rsidR="00B47379">
              <w:t>WBio</w:t>
            </w:r>
            <w:proofErr w:type="spellEnd"/>
            <w:r w:rsidR="004F6591">
              <w:t>&gt; - &lt;</w:t>
            </w:r>
            <w:r w:rsidR="00B47379">
              <w:t>Wikipédia Biológica</w:t>
            </w:r>
            <w:r w:rsidR="004F6591">
              <w:t>&gt;</w:t>
            </w:r>
            <w:r>
              <w:fldChar w:fldCharType="end"/>
            </w:r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567"/>
        <w:gridCol w:w="1340"/>
      </w:tblGrid>
      <w:tr w:rsidR="00F5252D" w14:paraId="3AFE4690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7B3F3BF2" w:rsidR="00F5252D" w:rsidRDefault="00B47379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Bruno Tavares da Cunha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B264BF5" w:rsidR="00F5252D" w:rsidRDefault="00B47379">
            <w:r>
              <w:t>Bruno.tavares@aluno.ifsp.edu.br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44114350" w:rsidR="00F5252D" w:rsidRDefault="00B47379">
            <w:r>
              <w:t>Bruno Tavares da Cunha</w:t>
            </w:r>
          </w:p>
        </w:tc>
      </w:tr>
      <w:tr w:rsidR="004F6591" w14:paraId="2A32EBBB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77065BE4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Rafael Florindo de Mello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65503A0A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436FFDC3" w:rsidR="004F6591" w:rsidRDefault="00B47379" w:rsidP="004F6591">
            <w:r>
              <w:t>Rafael Florindo</w:t>
            </w:r>
          </w:p>
        </w:tc>
      </w:tr>
      <w:tr w:rsidR="004F6591" w14:paraId="2C0BF58D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3CF76D2E" w:rsidR="004F6591" w:rsidRDefault="00B47379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Moura de Sá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4342919D" w:rsidR="004F6591" w:rsidRDefault="00B47379" w:rsidP="004F6591">
            <w:r>
              <w:t>Moura.sa@aluno.ifsp.edu.br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30F89BE5" w:rsidR="004F6591" w:rsidRDefault="00B47379" w:rsidP="004F6591">
            <w:r>
              <w:t>Gustavo Moura de Sá</w:t>
            </w:r>
          </w:p>
        </w:tc>
      </w:tr>
      <w:tr w:rsidR="004F6591" w14:paraId="47CB39CE" w14:textId="77777777" w:rsidTr="00B47379">
        <w:trPr>
          <w:cantSplit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03D9B44B" w:rsidR="004F6591" w:rsidRDefault="00BA1144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Eduardo Minghini S. da Silva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00FA9912" w:rsidR="004F6591" w:rsidRDefault="004F6591" w:rsidP="004F6591"/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645A8DB1" w:rsidR="004F6591" w:rsidRDefault="00BA1144" w:rsidP="004F6591">
            <w:r>
              <w:t>Eduardo Minghini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7563F127" w14:textId="77777777" w:rsidR="00352A8A" w:rsidRDefault="00352A8A" w:rsidP="004F6591">
      <w:pPr>
        <w:pStyle w:val="PargrafodaLista"/>
        <w:numPr>
          <w:ilvl w:val="0"/>
          <w:numId w:val="7"/>
        </w:numPr>
      </w:pPr>
      <w:r>
        <w:t>Definição de metas para a finalização do projeto</w:t>
      </w:r>
    </w:p>
    <w:p w14:paraId="4146540F" w14:textId="612207E1" w:rsidR="007A2D72" w:rsidRPr="004F6591" w:rsidRDefault="00352A8A" w:rsidP="004F6591">
      <w:pPr>
        <w:pStyle w:val="PargrafodaLista"/>
        <w:numPr>
          <w:ilvl w:val="0"/>
          <w:numId w:val="7"/>
        </w:numPr>
      </w:pPr>
      <w:r>
        <w:t>Planejamento para ajuste de erros no projeto</w:t>
      </w:r>
      <w:r w:rsidR="007A2D72">
        <w:t>.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352A8A">
        <w:trPr>
          <w:trHeight w:val="350"/>
        </w:trPr>
        <w:tc>
          <w:tcPr>
            <w:tcW w:w="840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730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29ADE2B" w14:textId="77777777" w:rsidTr="00352A8A">
        <w:tc>
          <w:tcPr>
            <w:tcW w:w="840" w:type="dxa"/>
          </w:tcPr>
          <w:p w14:paraId="7BDB254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730" w:type="dxa"/>
            <w:vAlign w:val="center"/>
          </w:tcPr>
          <w:p w14:paraId="09DEC792" w14:textId="42C528F5" w:rsidR="00664E86" w:rsidRPr="007A2D72" w:rsidRDefault="00352A8A" w:rsidP="007A2D72">
            <w:r>
              <w:t>Quais erros nosso projeto ainda possui?</w:t>
            </w:r>
          </w:p>
        </w:tc>
      </w:tr>
      <w:tr w:rsidR="001B31FC" w14:paraId="6BE3C0D2" w14:textId="77777777" w:rsidTr="00352A8A">
        <w:tc>
          <w:tcPr>
            <w:tcW w:w="840" w:type="dxa"/>
          </w:tcPr>
          <w:p w14:paraId="4A49DEF4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730" w:type="dxa"/>
            <w:vAlign w:val="center"/>
          </w:tcPr>
          <w:p w14:paraId="50411587" w14:textId="1CDF7BC7" w:rsidR="005D21A8" w:rsidRPr="007A2D72" w:rsidRDefault="00352A8A" w:rsidP="006C1C4C">
            <w:pPr>
              <w:rPr>
                <w:bCs/>
              </w:rPr>
            </w:pPr>
            <w:r>
              <w:rPr>
                <w:b/>
              </w:rPr>
              <w:t>O que está faltando de implementação?</w:t>
            </w:r>
          </w:p>
        </w:tc>
      </w:tr>
      <w:tr w:rsidR="001B31FC" w:rsidRPr="0036756E" w14:paraId="78648E13" w14:textId="77777777" w:rsidTr="00352A8A">
        <w:tc>
          <w:tcPr>
            <w:tcW w:w="840" w:type="dxa"/>
          </w:tcPr>
          <w:p w14:paraId="1B691DE5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730" w:type="dxa"/>
            <w:vAlign w:val="center"/>
          </w:tcPr>
          <w:p w14:paraId="2AAC995C" w14:textId="77777777" w:rsidR="001B31FC" w:rsidRPr="007A2D72" w:rsidRDefault="001B31FC" w:rsidP="006C1C4C">
            <w:pPr>
              <w:rPr>
                <w:bCs/>
              </w:rPr>
            </w:pPr>
          </w:p>
          <w:p w14:paraId="3A84169E" w14:textId="7C85A196" w:rsidR="005D21A8" w:rsidRPr="0036756E" w:rsidRDefault="00352A8A" w:rsidP="006C1C4C">
            <w:pPr>
              <w:rPr>
                <w:b/>
              </w:rPr>
            </w:pPr>
            <w:r>
              <w:rPr>
                <w:bCs/>
              </w:rPr>
              <w:t xml:space="preserve">Quanto tempo ainda levaremos para realizar o </w:t>
            </w:r>
            <w:proofErr w:type="spellStart"/>
            <w:r>
              <w:rPr>
                <w:bCs/>
              </w:rPr>
              <w:t>deploy</w:t>
            </w:r>
            <w:proofErr w:type="spellEnd"/>
            <w:r>
              <w:rPr>
                <w:bCs/>
              </w:rPr>
              <w:t xml:space="preserve"> da aplicação?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0FA312C3" w:rsidR="00CB2144" w:rsidRDefault="00CB2144" w:rsidP="00ED4F29"/>
        </w:tc>
        <w:tc>
          <w:tcPr>
            <w:tcW w:w="5177" w:type="dxa"/>
          </w:tcPr>
          <w:p w14:paraId="482B863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lastRenderedPageBreak/>
        <w:t>Próxima Reunião</w:t>
      </w:r>
    </w:p>
    <w:p w14:paraId="7BF0D31B" w14:textId="080A5A96" w:rsidR="00F5252D" w:rsidRPr="007A2D72" w:rsidRDefault="007A2D72" w:rsidP="007A2D72">
      <w:r>
        <w:t>Reuniões semanais ocorrerão para a discussão sobre o andamento do desenvolvimento do projeto.</w:t>
      </w:r>
    </w:p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49EDB" w14:textId="77777777" w:rsidR="00293D1B" w:rsidRDefault="00293D1B">
      <w:r>
        <w:separator/>
      </w:r>
    </w:p>
  </w:endnote>
  <w:endnote w:type="continuationSeparator" w:id="0">
    <w:p w14:paraId="08CBCA43" w14:textId="77777777" w:rsidR="00293D1B" w:rsidRDefault="0029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6F709CFE" w:rsidR="00F5252D" w:rsidRDefault="00000000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BD69EB">
                <w:rPr>
                  <w:lang w:val="pt-PT"/>
                </w:rPr>
                <w:t>&lt;</w:t>
              </w:r>
              <w:r w:rsidR="00352A8A">
                <w:rPr>
                  <w:lang w:val="pt-PT"/>
                </w:rPr>
                <w:t>WBIO</w:t>
              </w:r>
              <w:r w:rsidR="00BD69EB">
                <w:rPr>
                  <w:lang w:val="pt-PT"/>
                </w:rPr>
                <w:t>&gt; - &lt;</w:t>
              </w:r>
              <w:r w:rsidR="00352A8A">
                <w:rPr>
                  <w:lang w:val="pt-PT"/>
                </w:rPr>
                <w:t>Wikipedia Biológica</w:t>
              </w:r>
              <w:r w:rsidR="00BD69EB">
                <w:rPr>
                  <w:lang w:val="pt-PT"/>
                </w:rPr>
                <w:t>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D69EB">
                <w:rPr>
                  <w:lang w:val="pt-PT"/>
                </w:rPr>
                <w:t>Versão &lt;</w:t>
              </w:r>
              <w:r w:rsidR="00352A8A">
                <w:rPr>
                  <w:lang w:val="pt-PT"/>
                </w:rPr>
                <w:t>1.0</w:t>
              </w:r>
              <w:r w:rsidR="00BD69EB">
                <w:rPr>
                  <w:lang w:val="pt-PT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A77A6" w14:textId="77777777" w:rsidR="00293D1B" w:rsidRDefault="00293D1B">
      <w:r>
        <w:separator/>
      </w:r>
    </w:p>
  </w:footnote>
  <w:footnote w:type="continuationSeparator" w:id="0">
    <w:p w14:paraId="16ABFFE9" w14:textId="77777777" w:rsidR="00293D1B" w:rsidRDefault="00293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2022006827">
    <w:abstractNumId w:val="5"/>
  </w:num>
  <w:num w:numId="2" w16cid:durableId="863523033">
    <w:abstractNumId w:val="1"/>
  </w:num>
  <w:num w:numId="3" w16cid:durableId="2072772994">
    <w:abstractNumId w:val="6"/>
  </w:num>
  <w:num w:numId="4" w16cid:durableId="453868435">
    <w:abstractNumId w:val="3"/>
  </w:num>
  <w:num w:numId="5" w16cid:durableId="1765607468">
    <w:abstractNumId w:val="0"/>
  </w:num>
  <w:num w:numId="6" w16cid:durableId="1068770104">
    <w:abstractNumId w:val="2"/>
  </w:num>
  <w:num w:numId="7" w16cid:durableId="2878614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F14C7"/>
    <w:rsid w:val="001B31FC"/>
    <w:rsid w:val="002241D7"/>
    <w:rsid w:val="00283A99"/>
    <w:rsid w:val="00293D1B"/>
    <w:rsid w:val="00352A8A"/>
    <w:rsid w:val="003A22A9"/>
    <w:rsid w:val="003D1B14"/>
    <w:rsid w:val="004F6591"/>
    <w:rsid w:val="0050345B"/>
    <w:rsid w:val="00531DBF"/>
    <w:rsid w:val="005D21A8"/>
    <w:rsid w:val="005F6BAE"/>
    <w:rsid w:val="00632E86"/>
    <w:rsid w:val="00664E86"/>
    <w:rsid w:val="00774CB7"/>
    <w:rsid w:val="007A2D72"/>
    <w:rsid w:val="00843847"/>
    <w:rsid w:val="00867E14"/>
    <w:rsid w:val="008D7C21"/>
    <w:rsid w:val="009D7C14"/>
    <w:rsid w:val="00A6332D"/>
    <w:rsid w:val="00AC62C8"/>
    <w:rsid w:val="00B10C8B"/>
    <w:rsid w:val="00B47379"/>
    <w:rsid w:val="00BA1144"/>
    <w:rsid w:val="00BB5564"/>
    <w:rsid w:val="00BD69EB"/>
    <w:rsid w:val="00C22B8B"/>
    <w:rsid w:val="00CA6E12"/>
    <w:rsid w:val="00CB2144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</Template>
  <TotalTime>2</TotalTime>
  <Pages>2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&lt;WBIO&gt; - &lt;Wikipedia Biológica&gt;</Manager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&lt;1.0&gt;</dc:subject>
  <dc:creator>Pedro Lemos Flores do Prado</dc:creator>
  <cp:lastModifiedBy>Gustavo Moura de Sa</cp:lastModifiedBy>
  <cp:revision>2</cp:revision>
  <cp:lastPrinted>2005-03-23T19:00:00Z</cp:lastPrinted>
  <dcterms:created xsi:type="dcterms:W3CDTF">2024-11-18T03:45:00Z</dcterms:created>
  <dcterms:modified xsi:type="dcterms:W3CDTF">2024-11-18T03:45:00Z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